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837CE0" w14:textId="77777777" w:rsidR="00054B75" w:rsidRDefault="00054B75" w:rsidP="00DC7CD6">
      <w:pPr>
        <w:rPr>
          <w:rFonts w:ascii="Segoe UI" w:hAnsi="Segoe UI" w:cs="Segoe UI"/>
          <w:sz w:val="24"/>
          <w:lang w:val="pt-BR"/>
        </w:rPr>
      </w:pPr>
    </w:p>
    <w:p w14:paraId="79138BF2" w14:textId="4319A77A" w:rsidR="007500AC" w:rsidRDefault="006233D4" w:rsidP="00054B75">
      <w:pPr>
        <w:jc w:val="right"/>
        <w:rPr>
          <w:rFonts w:ascii="Segoe UI" w:hAnsi="Segoe UI" w:cs="Segoe UI"/>
          <w:lang w:val="pt-BR"/>
        </w:rPr>
      </w:pPr>
      <w:r w:rsidRPr="00221FCF">
        <w:rPr>
          <w:rFonts w:ascii="Segoe UI" w:hAnsi="Segoe UI" w:cs="Segoe UI"/>
          <w:lang w:val="pt-BR"/>
        </w:rPr>
        <w:t xml:space="preserve">Maringá, </w:t>
      </w:r>
      <w:r w:rsidR="00B151C2" w:rsidRPr="00221FCF">
        <w:rPr>
          <w:rFonts w:ascii="Segoe UI" w:hAnsi="Segoe UI" w:cs="Segoe UI"/>
          <w:lang w:val="pt-BR"/>
        </w:rPr>
        <w:fldChar w:fldCharType="begin"/>
      </w:r>
      <w:r w:rsidR="00B151C2" w:rsidRPr="00221FCF">
        <w:rPr>
          <w:rFonts w:ascii="Segoe UI" w:hAnsi="Segoe UI" w:cs="Segoe UI"/>
          <w:lang w:val="pt-BR"/>
        </w:rPr>
        <w:instrText xml:space="preserve"> TIME \@ "d' de 'MMMM' de 'yyyy" </w:instrText>
      </w:r>
      <w:r w:rsidR="00B151C2" w:rsidRPr="00221FCF">
        <w:rPr>
          <w:rFonts w:ascii="Segoe UI" w:hAnsi="Segoe UI" w:cs="Segoe UI"/>
          <w:lang w:val="pt-BR"/>
        </w:rPr>
        <w:fldChar w:fldCharType="separate"/>
      </w:r>
      <w:r w:rsidR="00903854">
        <w:rPr>
          <w:rFonts w:ascii="Segoe UI" w:hAnsi="Segoe UI" w:cs="Segoe UI"/>
          <w:noProof/>
          <w:lang w:val="pt-BR"/>
        </w:rPr>
        <w:t>21 de agosto de 2019</w:t>
      </w:r>
      <w:r w:rsidR="00B151C2" w:rsidRPr="00221FCF">
        <w:rPr>
          <w:rFonts w:ascii="Segoe UI" w:hAnsi="Segoe UI" w:cs="Segoe UI"/>
          <w:lang w:val="pt-BR"/>
        </w:rPr>
        <w:fldChar w:fldCharType="end"/>
      </w:r>
      <w:r w:rsidR="00A6413F" w:rsidRPr="00221FCF">
        <w:rPr>
          <w:rFonts w:ascii="Segoe UI" w:hAnsi="Segoe UI" w:cs="Segoe UI"/>
          <w:lang w:val="pt-BR"/>
        </w:rPr>
        <w:t>.</w:t>
      </w:r>
    </w:p>
    <w:p w14:paraId="205E7BE4" w14:textId="77777777" w:rsidR="00052929" w:rsidRDefault="00052929" w:rsidP="00054B75">
      <w:pPr>
        <w:jc w:val="right"/>
        <w:rPr>
          <w:rFonts w:ascii="Segoe UI" w:hAnsi="Segoe UI" w:cs="Segoe UI"/>
          <w:lang w:val="pt-BR"/>
        </w:rPr>
      </w:pPr>
    </w:p>
    <w:p w14:paraId="6EB382F0" w14:textId="77777777" w:rsidR="005F759A" w:rsidRPr="00221FCF" w:rsidRDefault="005F759A" w:rsidP="00054B75">
      <w:pPr>
        <w:jc w:val="right"/>
        <w:rPr>
          <w:rFonts w:ascii="Segoe UI" w:hAnsi="Segoe UI" w:cs="Segoe UI"/>
          <w:lang w:val="pt-BR"/>
        </w:rPr>
      </w:pPr>
    </w:p>
    <w:p w14:paraId="578CAC91" w14:textId="77777777" w:rsidR="00927FE7" w:rsidRPr="00927FE7" w:rsidRDefault="00927FE7" w:rsidP="00927FE7">
      <w:pPr>
        <w:widowControl/>
        <w:suppressAutoHyphens w:val="0"/>
        <w:autoSpaceDE w:val="0"/>
        <w:autoSpaceDN w:val="0"/>
        <w:adjustRightInd w:val="0"/>
        <w:jc w:val="left"/>
        <w:rPr>
          <w:rFonts w:cs="Arial"/>
          <w:sz w:val="24"/>
          <w:szCs w:val="24"/>
          <w:lang w:val="pt-BR" w:eastAsia="en-US"/>
        </w:rPr>
      </w:pPr>
    </w:p>
    <w:p w14:paraId="37467A52" w14:textId="79961FA3" w:rsidR="00A66C4E" w:rsidRPr="00335C2A" w:rsidRDefault="00A6413F" w:rsidP="003F1612">
      <w:pPr>
        <w:jc w:val="left"/>
        <w:rPr>
          <w:lang w:val="pt-BR"/>
        </w:rPr>
      </w:pPr>
      <w:proofErr w:type="spellStart"/>
      <w:r w:rsidRPr="00221FCF">
        <w:rPr>
          <w:b/>
        </w:rPr>
        <w:t>Solicitação</w:t>
      </w:r>
      <w:proofErr w:type="spellEnd"/>
      <w:r w:rsidR="00927FE7" w:rsidRPr="00597D9A">
        <w:t xml:space="preserve">:  </w:t>
      </w:r>
      <w:proofErr w:type="spellStart"/>
      <w:r w:rsidR="00335C2A">
        <w:t>Alteração</w:t>
      </w:r>
      <w:proofErr w:type="spellEnd"/>
      <w:r w:rsidR="00335C2A">
        <w:t xml:space="preserve"> </w:t>
      </w:r>
      <w:proofErr w:type="spellStart"/>
      <w:proofErr w:type="gramStart"/>
      <w:r w:rsidR="00335C2A">
        <w:t>na</w:t>
      </w:r>
      <w:proofErr w:type="spellEnd"/>
      <w:proofErr w:type="gramEnd"/>
      <w:r w:rsidR="00335C2A">
        <w:t xml:space="preserve"> </w:t>
      </w:r>
      <w:proofErr w:type="spellStart"/>
      <w:r w:rsidR="00335C2A">
        <w:t>regra</w:t>
      </w:r>
      <w:proofErr w:type="spellEnd"/>
      <w:r w:rsidR="00335C2A">
        <w:t xml:space="preserve"> de </w:t>
      </w:r>
      <w:proofErr w:type="spellStart"/>
      <w:r w:rsidR="00335C2A">
        <w:t>apuração</w:t>
      </w:r>
      <w:proofErr w:type="spellEnd"/>
      <w:r w:rsidR="00335C2A">
        <w:t>.</w:t>
      </w:r>
    </w:p>
    <w:p w14:paraId="31CCBB69" w14:textId="77777777" w:rsidR="00D92BEF" w:rsidRPr="00221FCF" w:rsidRDefault="00D92BEF" w:rsidP="003F1612">
      <w:pPr>
        <w:jc w:val="left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8"/>
        <w:gridCol w:w="1613"/>
      </w:tblGrid>
      <w:tr w:rsidR="006161DF" w:rsidRPr="00221FCF" w14:paraId="79138BF9" w14:textId="77777777" w:rsidTr="00F43B53">
        <w:trPr>
          <w:trHeight w:val="435"/>
        </w:trPr>
        <w:tc>
          <w:tcPr>
            <w:tcW w:w="8188" w:type="dxa"/>
            <w:vAlign w:val="center"/>
          </w:tcPr>
          <w:p w14:paraId="79138BF7" w14:textId="77777777" w:rsidR="00A6413F" w:rsidRPr="00221FCF" w:rsidRDefault="00A6413F" w:rsidP="00D918F8">
            <w:pPr>
              <w:snapToGrid w:val="0"/>
              <w:jc w:val="left"/>
              <w:rPr>
                <w:rFonts w:ascii="Segoe UI" w:hAnsi="Segoe UI" w:cs="Segoe UI"/>
                <w:b/>
                <w:color w:val="000000" w:themeColor="text1"/>
                <w:lang w:val="pt-BR"/>
              </w:rPr>
            </w:pPr>
            <w:r w:rsidRPr="00221FCF">
              <w:rPr>
                <w:rFonts w:ascii="Segoe UI" w:hAnsi="Segoe UI" w:cs="Segoe UI"/>
                <w:b/>
                <w:color w:val="000000" w:themeColor="text1"/>
                <w:lang w:val="pt-BR"/>
              </w:rPr>
              <w:t>Atividade</w:t>
            </w:r>
          </w:p>
        </w:tc>
        <w:tc>
          <w:tcPr>
            <w:tcW w:w="1613" w:type="dxa"/>
            <w:vAlign w:val="center"/>
          </w:tcPr>
          <w:p w14:paraId="79138BF8" w14:textId="77777777" w:rsidR="00A6413F" w:rsidRPr="00221FCF" w:rsidRDefault="00A6413F" w:rsidP="00D918F8">
            <w:pPr>
              <w:snapToGrid w:val="0"/>
              <w:jc w:val="right"/>
              <w:rPr>
                <w:rFonts w:ascii="Segoe UI" w:hAnsi="Segoe UI" w:cs="Segoe UI"/>
                <w:b/>
                <w:color w:val="000000" w:themeColor="text1"/>
                <w:lang w:val="pt-BR"/>
              </w:rPr>
            </w:pPr>
            <w:r w:rsidRPr="00221FCF">
              <w:rPr>
                <w:rFonts w:ascii="Segoe UI" w:hAnsi="Segoe UI" w:cs="Segoe UI"/>
                <w:b/>
                <w:color w:val="000000" w:themeColor="text1"/>
                <w:lang w:val="pt-BR"/>
              </w:rPr>
              <w:t>Duração</w:t>
            </w:r>
          </w:p>
        </w:tc>
      </w:tr>
      <w:tr w:rsidR="00CE0D38" w:rsidRPr="00221FCF" w14:paraId="79138BFC" w14:textId="77777777" w:rsidTr="00F43B53">
        <w:trPr>
          <w:trHeight w:val="435"/>
        </w:trPr>
        <w:tc>
          <w:tcPr>
            <w:tcW w:w="8188" w:type="dxa"/>
            <w:vAlign w:val="center"/>
          </w:tcPr>
          <w:tbl>
            <w:tblPr>
              <w:tblW w:w="813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31"/>
            </w:tblGrid>
            <w:tr w:rsidR="00927FE7" w:rsidRPr="00927FE7" w14:paraId="5A8FBA83" w14:textId="77777777" w:rsidTr="00D778B0">
              <w:trPr>
                <w:trHeight w:val="490"/>
              </w:trPr>
              <w:tc>
                <w:tcPr>
                  <w:tcW w:w="8131" w:type="dxa"/>
                </w:tcPr>
                <w:p w14:paraId="35CB7D39" w14:textId="26444D6C" w:rsidR="003F1612" w:rsidRPr="00927FE7" w:rsidRDefault="00BD3C97" w:rsidP="00DF305C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BR" w:eastAsia="en-US"/>
                    </w:rPr>
                  </w:pPr>
                  <w:proofErr w:type="spellStart"/>
                  <w:r w:rsidRPr="00BD3C97">
                    <w:t>Ajuste</w:t>
                  </w:r>
                  <w:proofErr w:type="spellEnd"/>
                  <w:r w:rsidRPr="00BD3C97">
                    <w:t xml:space="preserve"> de </w:t>
                  </w:r>
                  <w:proofErr w:type="spellStart"/>
                  <w:r w:rsidRPr="00BD3C97">
                    <w:t>regra</w:t>
                  </w:r>
                  <w:proofErr w:type="spellEnd"/>
                  <w:r w:rsidRPr="00BD3C97">
                    <w:t xml:space="preserve"> para </w:t>
                  </w:r>
                  <w:proofErr w:type="spellStart"/>
                  <w:r w:rsidRPr="00BD3C97">
                    <w:t>calcular</w:t>
                  </w:r>
                  <w:proofErr w:type="spellEnd"/>
                  <w:r w:rsidRPr="00BD3C97">
                    <w:t xml:space="preserve"> horas extra de 65% para a </w:t>
                  </w:r>
                  <w:proofErr w:type="spellStart"/>
                  <w:r w:rsidRPr="00BD3C97">
                    <w:t>empresa</w:t>
                  </w:r>
                  <w:proofErr w:type="spellEnd"/>
                  <w:r w:rsidRPr="00BD3C97">
                    <w:t xml:space="preserve"> 70 local 70.29 </w:t>
                  </w:r>
                  <w:proofErr w:type="spellStart"/>
                  <w:r w:rsidRPr="00BD3C97">
                    <w:t>sindicato</w:t>
                  </w:r>
                  <w:proofErr w:type="spellEnd"/>
                  <w:r w:rsidRPr="00BD3C97">
                    <w:t xml:space="preserve"> 1</w:t>
                  </w:r>
                </w:p>
              </w:tc>
            </w:tr>
          </w:tbl>
          <w:p w14:paraId="79138BFA" w14:textId="6D1D1EF7" w:rsidR="007B1DE8" w:rsidRPr="00221FCF" w:rsidRDefault="007B1DE8" w:rsidP="00221FCF">
            <w:pPr>
              <w:pStyle w:val="TextosemFormatao"/>
              <w:ind w:left="720"/>
              <w:jc w:val="both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613" w:type="dxa"/>
            <w:vAlign w:val="center"/>
          </w:tcPr>
          <w:p w14:paraId="79138BFB" w14:textId="2B9730AD" w:rsidR="00CE0D38" w:rsidRPr="00221FCF" w:rsidRDefault="00DF305C" w:rsidP="00BD3C97">
            <w:pPr>
              <w:snapToGrid w:val="0"/>
              <w:spacing w:line="360" w:lineRule="auto"/>
              <w:jc w:val="right"/>
              <w:rPr>
                <w:rFonts w:ascii="Segoe UI" w:hAnsi="Segoe UI" w:cs="Segoe UI"/>
                <w:color w:val="000000"/>
                <w:lang w:val="pt-BR"/>
              </w:rPr>
            </w:pPr>
            <w:r>
              <w:rPr>
                <w:rFonts w:ascii="Segoe UI" w:hAnsi="Segoe UI" w:cs="Segoe UI"/>
                <w:color w:val="000000"/>
                <w:lang w:val="pt-BR"/>
              </w:rPr>
              <w:t>01</w:t>
            </w:r>
            <w:r w:rsidR="00052929">
              <w:rPr>
                <w:rFonts w:ascii="Segoe UI" w:hAnsi="Segoe UI" w:cs="Segoe UI"/>
                <w:color w:val="000000"/>
                <w:lang w:val="pt-BR"/>
              </w:rPr>
              <w:t>:0</w:t>
            </w:r>
            <w:r w:rsidR="00BD3C97">
              <w:rPr>
                <w:rFonts w:ascii="Segoe UI" w:hAnsi="Segoe UI" w:cs="Segoe UI"/>
                <w:color w:val="000000"/>
                <w:lang w:val="pt-BR"/>
              </w:rPr>
              <w:t>2</w:t>
            </w:r>
          </w:p>
        </w:tc>
      </w:tr>
      <w:tr w:rsidR="00BE6D16" w:rsidRPr="00221FCF" w14:paraId="6D7FE567" w14:textId="77777777" w:rsidTr="00F43B53">
        <w:trPr>
          <w:trHeight w:val="435"/>
        </w:trPr>
        <w:tc>
          <w:tcPr>
            <w:tcW w:w="8188" w:type="dxa"/>
            <w:vAlign w:val="center"/>
          </w:tcPr>
          <w:p w14:paraId="23400B13" w14:textId="2CC0F03A" w:rsidR="00BE6D16" w:rsidRPr="00221FCF" w:rsidRDefault="00BE6D16" w:rsidP="00BE6D16">
            <w:pPr>
              <w:pStyle w:val="TextosemFormata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ar-SA"/>
              </w:rPr>
            </w:pPr>
            <w:r w:rsidRPr="00221F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ar-SA"/>
              </w:rPr>
              <w:t>TOTAL DE HORAS</w:t>
            </w:r>
          </w:p>
        </w:tc>
        <w:tc>
          <w:tcPr>
            <w:tcW w:w="1613" w:type="dxa"/>
            <w:vAlign w:val="center"/>
          </w:tcPr>
          <w:p w14:paraId="6AF5A9CC" w14:textId="13D5B580" w:rsidR="00BE6D16" w:rsidRPr="00221FCF" w:rsidRDefault="00052929" w:rsidP="00BD3C97">
            <w:pPr>
              <w:snapToGrid w:val="0"/>
              <w:spacing w:line="360" w:lineRule="auto"/>
              <w:jc w:val="right"/>
              <w:rPr>
                <w:rFonts w:ascii="Segoe UI" w:hAnsi="Segoe UI" w:cs="Segoe UI"/>
                <w:b/>
                <w:color w:val="000000"/>
                <w:lang w:val="pt-BR"/>
              </w:rPr>
            </w:pPr>
            <w:r>
              <w:rPr>
                <w:rFonts w:ascii="Segoe UI" w:hAnsi="Segoe UI" w:cs="Segoe UI"/>
                <w:b/>
                <w:color w:val="000000"/>
                <w:lang w:val="pt-BR"/>
              </w:rPr>
              <w:t>0</w:t>
            </w:r>
            <w:r w:rsidR="00DF305C">
              <w:rPr>
                <w:rFonts w:ascii="Segoe UI" w:hAnsi="Segoe UI" w:cs="Segoe UI"/>
                <w:b/>
                <w:color w:val="000000"/>
                <w:lang w:val="pt-BR"/>
              </w:rPr>
              <w:t>1</w:t>
            </w:r>
            <w:r w:rsidR="00BE6D16">
              <w:rPr>
                <w:rFonts w:ascii="Segoe UI" w:hAnsi="Segoe UI" w:cs="Segoe UI"/>
                <w:b/>
                <w:color w:val="000000"/>
                <w:lang w:val="pt-BR"/>
              </w:rPr>
              <w:t>:0</w:t>
            </w:r>
            <w:r w:rsidR="00BD3C97">
              <w:rPr>
                <w:rFonts w:ascii="Segoe UI" w:hAnsi="Segoe UI" w:cs="Segoe UI"/>
                <w:b/>
                <w:color w:val="000000"/>
                <w:lang w:val="pt-BR"/>
              </w:rPr>
              <w:t>2</w:t>
            </w:r>
            <w:r w:rsidR="00BE6D16">
              <w:rPr>
                <w:rFonts w:ascii="Segoe UI" w:hAnsi="Segoe UI" w:cs="Segoe UI"/>
                <w:b/>
                <w:color w:val="000000"/>
                <w:lang w:val="pt-BR"/>
              </w:rPr>
              <w:t>HRS</w:t>
            </w:r>
          </w:p>
        </w:tc>
      </w:tr>
      <w:tr w:rsidR="00BE6D16" w:rsidRPr="00221FCF" w14:paraId="0AA683B6" w14:textId="77777777" w:rsidTr="00F43B53">
        <w:trPr>
          <w:trHeight w:val="435"/>
        </w:trPr>
        <w:tc>
          <w:tcPr>
            <w:tcW w:w="8188" w:type="dxa"/>
            <w:vAlign w:val="center"/>
          </w:tcPr>
          <w:p w14:paraId="75978F92" w14:textId="48483888" w:rsidR="00BE6D16" w:rsidRPr="00221FCF" w:rsidRDefault="00BE6D16" w:rsidP="00BE6D16">
            <w:pPr>
              <w:pStyle w:val="TextosemFormata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ar-SA"/>
              </w:rPr>
            </w:pPr>
            <w:r w:rsidRPr="00221FCF">
              <w:rPr>
                <w:rFonts w:ascii="Segoe UI" w:hAnsi="Segoe UI" w:cs="Segoe UI"/>
                <w:b/>
                <w:color w:val="000000" w:themeColor="text1"/>
              </w:rPr>
              <w:t>VALOR HORA</w:t>
            </w:r>
          </w:p>
        </w:tc>
        <w:tc>
          <w:tcPr>
            <w:tcW w:w="1613" w:type="dxa"/>
            <w:vAlign w:val="center"/>
          </w:tcPr>
          <w:p w14:paraId="526BBFB6" w14:textId="18ACBF0F" w:rsidR="00BE6D16" w:rsidRPr="00221FCF" w:rsidRDefault="00BE6D16" w:rsidP="00BD3C97">
            <w:pPr>
              <w:snapToGrid w:val="0"/>
              <w:spacing w:line="360" w:lineRule="auto"/>
              <w:jc w:val="right"/>
              <w:rPr>
                <w:rFonts w:ascii="Segoe UI" w:hAnsi="Segoe UI" w:cs="Segoe UI"/>
                <w:b/>
                <w:color w:val="000000"/>
                <w:lang w:val="pt-BR"/>
              </w:rPr>
            </w:pPr>
            <w:r>
              <w:rPr>
                <w:rFonts w:ascii="Segoe UI" w:hAnsi="Segoe UI" w:cs="Segoe UI"/>
                <w:b/>
                <w:color w:val="000000"/>
                <w:lang w:val="pt-BR"/>
              </w:rPr>
              <w:t>R</w:t>
            </w:r>
            <w:r w:rsidR="00D92BEF">
              <w:rPr>
                <w:rFonts w:ascii="Segoe UI" w:hAnsi="Segoe UI" w:cs="Segoe UI"/>
                <w:b/>
                <w:color w:val="000000"/>
                <w:lang w:val="pt-BR"/>
              </w:rPr>
              <w:t xml:space="preserve">$ </w:t>
            </w:r>
            <w:r w:rsidR="00BD3C97">
              <w:rPr>
                <w:rFonts w:ascii="Segoe UI" w:hAnsi="Segoe UI" w:cs="Segoe UI"/>
                <w:b/>
                <w:color w:val="000000"/>
                <w:lang w:val="pt-BR"/>
              </w:rPr>
              <w:t>171,53</w:t>
            </w:r>
          </w:p>
        </w:tc>
      </w:tr>
      <w:tr w:rsidR="003F1612" w:rsidRPr="00221FCF" w14:paraId="18999146" w14:textId="77777777" w:rsidTr="00F43B53">
        <w:trPr>
          <w:trHeight w:val="435"/>
        </w:trPr>
        <w:tc>
          <w:tcPr>
            <w:tcW w:w="8188" w:type="dxa"/>
            <w:vAlign w:val="center"/>
          </w:tcPr>
          <w:p w14:paraId="64A5DA06" w14:textId="172A4CC5" w:rsidR="003F1612" w:rsidRPr="00221FCF" w:rsidRDefault="003F1612" w:rsidP="00BE6D16">
            <w:pPr>
              <w:pStyle w:val="TextosemFormatao"/>
              <w:jc w:val="righ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SUBTOTAL</w:t>
            </w:r>
          </w:p>
        </w:tc>
        <w:tc>
          <w:tcPr>
            <w:tcW w:w="1613" w:type="dxa"/>
            <w:vAlign w:val="center"/>
          </w:tcPr>
          <w:p w14:paraId="49A9F7F0" w14:textId="145F920B" w:rsidR="003F1612" w:rsidRDefault="003F1612" w:rsidP="00BD3C97">
            <w:pPr>
              <w:snapToGrid w:val="0"/>
              <w:spacing w:line="360" w:lineRule="auto"/>
              <w:jc w:val="right"/>
              <w:rPr>
                <w:rFonts w:ascii="Segoe UI" w:hAnsi="Segoe UI" w:cs="Segoe UI"/>
                <w:b/>
                <w:color w:val="000000"/>
                <w:lang w:val="pt-BR"/>
              </w:rPr>
            </w:pPr>
            <w:r>
              <w:rPr>
                <w:rFonts w:ascii="Segoe UI" w:hAnsi="Segoe UI" w:cs="Segoe UI"/>
                <w:b/>
                <w:color w:val="000000"/>
                <w:lang w:val="pt-BR"/>
              </w:rPr>
              <w:t xml:space="preserve">R$ </w:t>
            </w:r>
            <w:r w:rsidR="00BD3C97">
              <w:rPr>
                <w:rFonts w:ascii="Segoe UI" w:hAnsi="Segoe UI" w:cs="Segoe UI"/>
                <w:b/>
                <w:color w:val="000000"/>
                <w:lang w:val="pt-BR"/>
              </w:rPr>
              <w:t>171,53</w:t>
            </w:r>
          </w:p>
        </w:tc>
      </w:tr>
    </w:tbl>
    <w:p w14:paraId="4A176591" w14:textId="4CA05E91" w:rsidR="00002053" w:rsidRDefault="003F1612" w:rsidP="003F1612">
      <w:pPr>
        <w:widowControl/>
        <w:suppressAutoHyphens w:val="0"/>
        <w:autoSpaceDE w:val="0"/>
        <w:autoSpaceDN w:val="0"/>
        <w:adjustRightInd w:val="0"/>
        <w:jc w:val="right"/>
        <w:rPr>
          <w:rFonts w:ascii="CIDFont+F5" w:hAnsi="CIDFont+F5" w:cs="CIDFont+F5"/>
          <w:lang w:val="pt-BR" w:eastAsia="en-US"/>
        </w:rPr>
      </w:pPr>
      <w:r>
        <w:rPr>
          <w:rFonts w:ascii="CIDFont+F5" w:hAnsi="CIDFont+F5" w:cs="CIDFont+F5"/>
          <w:lang w:val="pt-BR" w:eastAsia="en-US"/>
        </w:rPr>
        <w:t>* Para o valor acima, serão acrescidos os impostos, PIS (0,65%), COFINS (3,00%) e ISS (2,00%).</w:t>
      </w:r>
    </w:p>
    <w:p w14:paraId="3F58C694" w14:textId="77777777" w:rsidR="003F1612" w:rsidRPr="00A15E27" w:rsidRDefault="003F1612" w:rsidP="003F1612">
      <w:pPr>
        <w:widowControl/>
        <w:suppressAutoHyphens w:val="0"/>
        <w:autoSpaceDE w:val="0"/>
        <w:autoSpaceDN w:val="0"/>
        <w:adjustRightInd w:val="0"/>
        <w:jc w:val="right"/>
        <w:rPr>
          <w:rFonts w:cs="Arial"/>
          <w:sz w:val="24"/>
          <w:szCs w:val="24"/>
          <w:lang w:val="pt-BR" w:eastAsia="en-US"/>
        </w:rPr>
      </w:pPr>
    </w:p>
    <w:p w14:paraId="77DD0251" w14:textId="4BC6F6CE" w:rsidR="00950733" w:rsidRDefault="00950733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szCs w:val="24"/>
          <w:lang w:val="pt-BR" w:eastAsia="en-US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  <w:lang w:val="pt-BR" w:eastAsia="en-US"/>
        </w:rPr>
        <w:t>Prazo de Entrega</w:t>
      </w:r>
      <w:r>
        <w:rPr>
          <w:rFonts w:ascii="Calibri" w:hAnsi="Calibri" w:cs="Calibri"/>
          <w:color w:val="000000"/>
          <w:sz w:val="24"/>
          <w:szCs w:val="24"/>
          <w:lang w:val="pt-BR" w:eastAsia="en-US"/>
        </w:rPr>
        <w:t xml:space="preserve">: </w:t>
      </w:r>
      <w:proofErr w:type="gramStart"/>
      <w:r w:rsidR="00BE6D16">
        <w:rPr>
          <w:rFonts w:ascii="Calibri" w:hAnsi="Calibri" w:cs="Calibri"/>
          <w:color w:val="000000"/>
          <w:sz w:val="24"/>
          <w:szCs w:val="24"/>
          <w:lang w:val="pt-BR" w:eastAsia="en-US"/>
        </w:rPr>
        <w:t xml:space="preserve"> Conforme</w:t>
      </w:r>
      <w:proofErr w:type="gramEnd"/>
      <w:r w:rsidR="00BE6D16">
        <w:rPr>
          <w:rFonts w:ascii="Calibri" w:hAnsi="Calibri" w:cs="Calibri"/>
          <w:color w:val="000000"/>
          <w:sz w:val="24"/>
          <w:szCs w:val="24"/>
          <w:lang w:val="pt-BR" w:eastAsia="en-US"/>
        </w:rPr>
        <w:t xml:space="preserve"> disponibilidade de agenda</w:t>
      </w:r>
    </w:p>
    <w:p w14:paraId="2AF70AEA" w14:textId="77777777" w:rsidR="003F1612" w:rsidRPr="00335C2A" w:rsidRDefault="003F1612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szCs w:val="24"/>
          <w:lang w:val="pt-BR" w:eastAsia="en-US"/>
        </w:rPr>
      </w:pPr>
    </w:p>
    <w:p w14:paraId="72CCC2FE" w14:textId="028D6C75" w:rsidR="00950733" w:rsidRDefault="00950733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szCs w:val="24"/>
          <w:lang w:val="pt-BR" w:eastAsia="en-US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  <w:lang w:val="pt-BR" w:eastAsia="en-US"/>
        </w:rPr>
        <w:t xml:space="preserve">Forma de Pagamento: </w:t>
      </w:r>
      <w:r>
        <w:rPr>
          <w:rFonts w:ascii="Calibri" w:hAnsi="Calibri" w:cs="Calibri"/>
          <w:color w:val="000000"/>
          <w:sz w:val="24"/>
          <w:szCs w:val="24"/>
          <w:lang w:val="pt-BR" w:eastAsia="en-US"/>
        </w:rPr>
        <w:t>14 dias após a execução do serviço</w:t>
      </w:r>
      <w:r w:rsidR="00002053">
        <w:rPr>
          <w:rFonts w:ascii="Calibri" w:hAnsi="Calibri" w:cs="Calibri"/>
          <w:color w:val="000000"/>
          <w:sz w:val="24"/>
          <w:szCs w:val="24"/>
          <w:lang w:val="pt-BR" w:eastAsia="en-US"/>
        </w:rPr>
        <w:t>.</w:t>
      </w:r>
    </w:p>
    <w:p w14:paraId="068665A0" w14:textId="77777777" w:rsidR="00052929" w:rsidRDefault="00052929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szCs w:val="24"/>
          <w:lang w:val="pt-BR" w:eastAsia="en-US"/>
        </w:rPr>
      </w:pPr>
    </w:p>
    <w:p w14:paraId="3C2D70E3" w14:textId="34617BCA" w:rsidR="00950733" w:rsidRDefault="00950733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szCs w:val="24"/>
          <w:lang w:val="pt-BR" w:eastAsia="en-US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  <w:lang w:val="pt-BR" w:eastAsia="en-US"/>
        </w:rPr>
        <w:t xml:space="preserve">Validade do Orçamento: </w:t>
      </w:r>
      <w:r>
        <w:rPr>
          <w:rFonts w:ascii="Calibri" w:hAnsi="Calibri" w:cs="Calibri"/>
          <w:color w:val="000000"/>
          <w:sz w:val="24"/>
          <w:szCs w:val="24"/>
          <w:lang w:val="pt-BR" w:eastAsia="en-US"/>
        </w:rPr>
        <w:t>10 dias.</w:t>
      </w:r>
    </w:p>
    <w:p w14:paraId="1AD6D56B" w14:textId="77777777" w:rsidR="00950733" w:rsidRDefault="00950733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szCs w:val="24"/>
          <w:lang w:val="pt-BR" w:eastAsia="en-US"/>
        </w:rPr>
      </w:pPr>
    </w:p>
    <w:p w14:paraId="36508B28" w14:textId="77777777" w:rsidR="00950733" w:rsidRDefault="00950733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lang w:val="pt-BR" w:eastAsia="en-US"/>
        </w:rPr>
      </w:pPr>
      <w:r>
        <w:rPr>
          <w:rFonts w:ascii="Calibri-Bold" w:hAnsi="Calibri-Bold" w:cs="Calibri-Bold"/>
          <w:b/>
          <w:bCs/>
          <w:color w:val="000000"/>
          <w:lang w:val="pt-BR" w:eastAsia="en-US"/>
        </w:rPr>
        <w:t xml:space="preserve">Obs.: </w:t>
      </w:r>
      <w:r>
        <w:rPr>
          <w:rFonts w:ascii="Calibri" w:hAnsi="Calibri" w:cs="Calibri"/>
          <w:color w:val="000000"/>
          <w:lang w:val="pt-BR" w:eastAsia="en-US"/>
        </w:rPr>
        <w:t>Referente à quantidade de horas descrita no orçamento é uma estimativa, podendo ser gastos mais ou</w:t>
      </w:r>
    </w:p>
    <w:p w14:paraId="4AF75D70" w14:textId="77777777" w:rsidR="00950733" w:rsidRDefault="00950733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lang w:val="pt-BR" w:eastAsia="en-US"/>
        </w:rPr>
      </w:pPr>
      <w:proofErr w:type="gramStart"/>
      <w:r>
        <w:rPr>
          <w:rFonts w:ascii="Calibri" w:hAnsi="Calibri" w:cs="Calibri"/>
          <w:color w:val="000000"/>
          <w:lang w:val="pt-BR" w:eastAsia="en-US"/>
        </w:rPr>
        <w:t>menos</w:t>
      </w:r>
      <w:proofErr w:type="gramEnd"/>
      <w:r>
        <w:rPr>
          <w:rFonts w:ascii="Calibri" w:hAnsi="Calibri" w:cs="Calibri"/>
          <w:color w:val="000000"/>
          <w:lang w:val="pt-BR" w:eastAsia="en-US"/>
        </w:rPr>
        <w:t xml:space="preserve"> horas, dependendo das demandas que surgirem durante o processo, sendo que serão cobradas somente</w:t>
      </w:r>
    </w:p>
    <w:p w14:paraId="0EC87EB6" w14:textId="3EC625F7" w:rsidR="00950733" w:rsidRDefault="00950733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lang w:val="pt-BR" w:eastAsia="en-US"/>
        </w:rPr>
      </w:pPr>
      <w:proofErr w:type="gramStart"/>
      <w:r>
        <w:rPr>
          <w:rFonts w:ascii="Calibri" w:hAnsi="Calibri" w:cs="Calibri"/>
          <w:color w:val="000000"/>
          <w:lang w:val="pt-BR" w:eastAsia="en-US"/>
        </w:rPr>
        <w:t>as</w:t>
      </w:r>
      <w:proofErr w:type="gramEnd"/>
      <w:r>
        <w:rPr>
          <w:rFonts w:ascii="Calibri" w:hAnsi="Calibri" w:cs="Calibri"/>
          <w:color w:val="000000"/>
          <w:lang w:val="pt-BR" w:eastAsia="en-US"/>
        </w:rPr>
        <w:t xml:space="preserve"> horas efetivamente utilizadas.</w:t>
      </w:r>
    </w:p>
    <w:p w14:paraId="52AB4221" w14:textId="626A70D2" w:rsidR="00950733" w:rsidRDefault="00950733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lang w:val="pt-BR" w:eastAsia="en-US"/>
        </w:rPr>
      </w:pPr>
    </w:p>
    <w:p w14:paraId="479D1B43" w14:textId="77777777" w:rsidR="003F1612" w:rsidRDefault="003F1612" w:rsidP="003F1612">
      <w:pPr>
        <w:widowControl/>
        <w:suppressAutoHyphens w:val="0"/>
        <w:autoSpaceDE w:val="0"/>
        <w:autoSpaceDN w:val="0"/>
        <w:adjustRightInd w:val="0"/>
        <w:jc w:val="left"/>
        <w:rPr>
          <w:rFonts w:ascii="CIDFont+F3" w:hAnsi="CIDFont+F3" w:cs="CIDFont+F3"/>
          <w:lang w:val="pt-BR" w:eastAsia="en-US"/>
        </w:rPr>
      </w:pPr>
      <w:r>
        <w:rPr>
          <w:rFonts w:ascii="CIDFont+F3" w:hAnsi="CIDFont+F3" w:cs="CIDFont+F3"/>
          <w:lang w:val="pt-BR" w:eastAsia="en-US"/>
        </w:rPr>
        <w:t>Trabalhos realizados fora do horário de expediente (08h00min às 18h00min), em dias úteis, a taxa horária sofrerá</w:t>
      </w:r>
    </w:p>
    <w:p w14:paraId="712BB786" w14:textId="77777777" w:rsidR="003F1612" w:rsidRDefault="003F1612" w:rsidP="003F1612">
      <w:pPr>
        <w:widowControl/>
        <w:suppressAutoHyphens w:val="0"/>
        <w:autoSpaceDE w:val="0"/>
        <w:autoSpaceDN w:val="0"/>
        <w:adjustRightInd w:val="0"/>
        <w:jc w:val="left"/>
        <w:rPr>
          <w:rFonts w:ascii="CIDFont+F3" w:hAnsi="CIDFont+F3" w:cs="CIDFont+F3"/>
          <w:lang w:val="pt-BR" w:eastAsia="en-US"/>
        </w:rPr>
      </w:pPr>
      <w:proofErr w:type="gramStart"/>
      <w:r>
        <w:rPr>
          <w:rFonts w:ascii="CIDFont+F3" w:hAnsi="CIDFont+F3" w:cs="CIDFont+F3"/>
          <w:lang w:val="pt-BR" w:eastAsia="en-US"/>
        </w:rPr>
        <w:t>um</w:t>
      </w:r>
      <w:proofErr w:type="gramEnd"/>
      <w:r>
        <w:rPr>
          <w:rFonts w:ascii="CIDFont+F3" w:hAnsi="CIDFont+F3" w:cs="CIDFont+F3"/>
          <w:lang w:val="pt-BR" w:eastAsia="en-US"/>
        </w:rPr>
        <w:t xml:space="preserve"> adicional de 50% nas duas primeiras horas e 100% nas demais. Aos sábados, domingos e feriados, a taxa</w:t>
      </w:r>
    </w:p>
    <w:p w14:paraId="352C75E2" w14:textId="77777777" w:rsidR="003F1612" w:rsidRDefault="003F1612" w:rsidP="003F1612">
      <w:pPr>
        <w:widowControl/>
        <w:suppressAutoHyphens w:val="0"/>
        <w:autoSpaceDE w:val="0"/>
        <w:autoSpaceDN w:val="0"/>
        <w:adjustRightInd w:val="0"/>
        <w:jc w:val="left"/>
        <w:rPr>
          <w:rFonts w:ascii="CIDFont+F3" w:hAnsi="CIDFont+F3" w:cs="CIDFont+F3"/>
          <w:lang w:val="pt-BR" w:eastAsia="en-US"/>
        </w:rPr>
      </w:pPr>
      <w:proofErr w:type="gramStart"/>
      <w:r>
        <w:rPr>
          <w:rFonts w:ascii="CIDFont+F3" w:hAnsi="CIDFont+F3" w:cs="CIDFont+F3"/>
          <w:lang w:val="pt-BR" w:eastAsia="en-US"/>
        </w:rPr>
        <w:t>horária</w:t>
      </w:r>
      <w:proofErr w:type="gramEnd"/>
      <w:r>
        <w:rPr>
          <w:rFonts w:ascii="CIDFont+F3" w:hAnsi="CIDFont+F3" w:cs="CIDFont+F3"/>
          <w:lang w:val="pt-BR" w:eastAsia="en-US"/>
        </w:rPr>
        <w:t xml:space="preserve"> será acrescida em 100%.</w:t>
      </w:r>
    </w:p>
    <w:p w14:paraId="46BD7896" w14:textId="77777777" w:rsidR="00597D9A" w:rsidRPr="00597D9A" w:rsidRDefault="00597D9A" w:rsidP="00597D9A">
      <w:pPr>
        <w:widowControl/>
        <w:suppressAutoHyphens w:val="0"/>
        <w:autoSpaceDE w:val="0"/>
        <w:autoSpaceDN w:val="0"/>
        <w:adjustRightInd w:val="0"/>
        <w:jc w:val="left"/>
        <w:rPr>
          <w:rFonts w:cs="Arial"/>
          <w:sz w:val="24"/>
          <w:szCs w:val="24"/>
          <w:lang w:val="pt-BR" w:eastAsia="en-US"/>
        </w:rPr>
      </w:pPr>
    </w:p>
    <w:p w14:paraId="09C08AA5" w14:textId="6DC7EFA0" w:rsidR="00950733" w:rsidRDefault="00597D9A" w:rsidP="00597D9A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lang w:val="pt-BR" w:eastAsia="en-US"/>
        </w:rPr>
      </w:pPr>
      <w:r w:rsidRPr="00597D9A">
        <w:rPr>
          <w:rFonts w:cs="Arial"/>
          <w:sz w:val="24"/>
          <w:szCs w:val="24"/>
          <w:lang w:val="pt-BR" w:eastAsia="en-US"/>
        </w:rPr>
        <w:t xml:space="preserve"> </w:t>
      </w:r>
      <w:r w:rsidRPr="00597D9A">
        <w:rPr>
          <w:rFonts w:cs="Arial"/>
          <w:b/>
          <w:bCs/>
          <w:lang w:val="pt-BR" w:eastAsia="en-US"/>
        </w:rPr>
        <w:t xml:space="preserve">Referente à despesa de Deslocamento tais como, Quilometragem, Pedágio, Alimentação, Estadia, </w:t>
      </w:r>
      <w:proofErr w:type="gramStart"/>
      <w:r w:rsidRPr="00597D9A">
        <w:rPr>
          <w:rFonts w:cs="Arial"/>
          <w:b/>
          <w:bCs/>
          <w:lang w:val="pt-BR" w:eastAsia="en-US"/>
        </w:rPr>
        <w:t>etc...</w:t>
      </w:r>
      <w:proofErr w:type="gramEnd"/>
      <w:r w:rsidRPr="00597D9A">
        <w:rPr>
          <w:rFonts w:cs="Arial"/>
          <w:b/>
          <w:bCs/>
          <w:lang w:val="pt-BR" w:eastAsia="en-US"/>
        </w:rPr>
        <w:t>, será por conta do Cliente.</w:t>
      </w:r>
    </w:p>
    <w:p w14:paraId="48C9BADD" w14:textId="2A40C4DD" w:rsidR="00950733" w:rsidRDefault="00950733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lang w:val="pt-BR" w:eastAsia="en-US"/>
        </w:rPr>
      </w:pPr>
    </w:p>
    <w:p w14:paraId="11CD0FF4" w14:textId="02E9C9ED" w:rsidR="00597D9A" w:rsidRDefault="00597D9A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lang w:val="pt-BR" w:eastAsia="en-US"/>
        </w:rPr>
      </w:pPr>
    </w:p>
    <w:p w14:paraId="5DF44B1C" w14:textId="77777777" w:rsidR="00597D9A" w:rsidRDefault="00597D9A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lang w:val="pt-BR" w:eastAsia="en-US"/>
        </w:rPr>
      </w:pPr>
    </w:p>
    <w:p w14:paraId="526EC760" w14:textId="4052C109" w:rsidR="00950733" w:rsidRDefault="00950733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lang w:val="pt-BR" w:eastAsia="en-US"/>
        </w:rPr>
      </w:pPr>
      <w:r>
        <w:rPr>
          <w:rFonts w:ascii="Calibri" w:hAnsi="Calibri" w:cs="Calibri"/>
          <w:color w:val="000000"/>
          <w:lang w:val="pt-BR" w:eastAsia="en-US"/>
        </w:rPr>
        <w:t>Atenciosamente</w:t>
      </w:r>
    </w:p>
    <w:p w14:paraId="41C43F8D" w14:textId="20C6D06D" w:rsidR="00597D9A" w:rsidRDefault="00597D9A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lang w:val="pt-BR" w:eastAsia="en-US"/>
        </w:rPr>
      </w:pPr>
    </w:p>
    <w:p w14:paraId="0636B507" w14:textId="77777777" w:rsidR="00597D9A" w:rsidRDefault="00597D9A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lang w:val="pt-BR" w:eastAsia="en-US"/>
        </w:rPr>
      </w:pPr>
    </w:p>
    <w:p w14:paraId="7EE38D1B" w14:textId="0334B518" w:rsidR="00950733" w:rsidRDefault="00950733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lang w:val="pt-BR" w:eastAsia="en-US"/>
        </w:rPr>
      </w:pPr>
      <w:r>
        <w:rPr>
          <w:rFonts w:ascii="Calibri" w:hAnsi="Calibri" w:cs="Calibri"/>
          <w:color w:val="000000"/>
          <w:lang w:val="pt-BR" w:eastAsia="en-US"/>
        </w:rPr>
        <w:t>______________________                                                                              ____________________________</w:t>
      </w:r>
    </w:p>
    <w:p w14:paraId="7AA93FD6" w14:textId="2F4A6616" w:rsidR="00950733" w:rsidRDefault="00D92BEF" w:rsidP="00950733">
      <w:pPr>
        <w:widowControl/>
        <w:suppressAutoHyphens w:val="0"/>
        <w:autoSpaceDE w:val="0"/>
        <w:autoSpaceDN w:val="0"/>
        <w:adjustRightInd w:val="0"/>
        <w:jc w:val="left"/>
        <w:rPr>
          <w:rFonts w:ascii="Calibri" w:hAnsi="Calibri" w:cs="Calibri"/>
          <w:color w:val="000000"/>
          <w:lang w:val="pt-BR" w:eastAsia="en-US"/>
        </w:rPr>
      </w:pPr>
      <w:proofErr w:type="spellStart"/>
      <w:r>
        <w:rPr>
          <w:rFonts w:ascii="Calibri" w:hAnsi="Calibri" w:cs="Calibri"/>
          <w:color w:val="000000"/>
          <w:lang w:val="pt-BR" w:eastAsia="en-US"/>
        </w:rPr>
        <w:t>Servicos</w:t>
      </w:r>
      <w:proofErr w:type="spellEnd"/>
      <w:r>
        <w:rPr>
          <w:rFonts w:ascii="Calibri" w:hAnsi="Calibri" w:cs="Calibri"/>
          <w:color w:val="000000"/>
          <w:lang w:val="pt-BR" w:eastAsia="en-US"/>
        </w:rPr>
        <w:t xml:space="preserve">                                                                                                                            </w:t>
      </w:r>
      <w:r w:rsidR="00950733">
        <w:rPr>
          <w:rFonts w:ascii="Calibri" w:hAnsi="Calibri" w:cs="Calibri"/>
          <w:color w:val="000000"/>
          <w:lang w:val="pt-BR" w:eastAsia="en-US"/>
        </w:rPr>
        <w:t>Visto do Cliente</w:t>
      </w:r>
    </w:p>
    <w:p w14:paraId="79138C16" w14:textId="721EE053" w:rsidR="0094760D" w:rsidRPr="00221FCF" w:rsidRDefault="00221FCF" w:rsidP="00950733">
      <w:pPr>
        <w:widowControl/>
        <w:tabs>
          <w:tab w:val="left" w:pos="8175"/>
        </w:tabs>
        <w:suppressAutoHyphens w:val="0"/>
        <w:autoSpaceDE w:val="0"/>
        <w:autoSpaceDN w:val="0"/>
        <w:adjustRightInd w:val="0"/>
        <w:jc w:val="left"/>
        <w:rPr>
          <w:rFonts w:ascii="Segoe UI" w:hAnsi="Segoe UI" w:cs="Segoe UI"/>
          <w:lang w:val="pt-BR"/>
        </w:rPr>
      </w:pPr>
      <w:r>
        <w:rPr>
          <w:rFonts w:ascii="SegoeUI" w:hAnsi="SegoeUI" w:cs="SegoeUI"/>
          <w:color w:val="0000FF"/>
          <w:lang w:val="pt-BR" w:eastAsia="en-US"/>
        </w:rPr>
        <w:tab/>
      </w:r>
    </w:p>
    <w:sectPr w:rsidR="0094760D" w:rsidRPr="00221FCF" w:rsidSect="006161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567" w:right="851" w:bottom="1674" w:left="1134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399FA" w14:textId="77777777" w:rsidR="00A77FA8" w:rsidRDefault="00A77FA8">
      <w:r>
        <w:separator/>
      </w:r>
    </w:p>
  </w:endnote>
  <w:endnote w:type="continuationSeparator" w:id="0">
    <w:p w14:paraId="138551D1" w14:textId="77777777" w:rsidR="00A77FA8" w:rsidRDefault="00A7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6ABDA" w14:textId="77777777" w:rsidR="00903854" w:rsidRDefault="0090385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38C1D" w14:textId="398524E6" w:rsidR="004F6290" w:rsidRPr="00903854" w:rsidRDefault="004F6290" w:rsidP="00903854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C9AA3" w14:textId="77777777" w:rsidR="00903854" w:rsidRDefault="009038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0793E" w14:textId="77777777" w:rsidR="00A77FA8" w:rsidRDefault="00A77FA8">
      <w:r>
        <w:separator/>
      </w:r>
    </w:p>
  </w:footnote>
  <w:footnote w:type="continuationSeparator" w:id="0">
    <w:p w14:paraId="0C328480" w14:textId="77777777" w:rsidR="00A77FA8" w:rsidRDefault="00A77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EEACF" w14:textId="77777777" w:rsidR="00903854" w:rsidRDefault="0090385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38C1B" w14:textId="22DF7882" w:rsidR="004F6290" w:rsidRDefault="004F6290">
    <w:pPr>
      <w:pStyle w:val="Cabealho"/>
    </w:pPr>
    <w:r>
      <w:rPr>
        <w:noProof/>
        <w:color w:val="FFFFFF" w:themeColor="background1"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9138C1E" wp14:editId="79138C1F">
              <wp:simplePos x="0" y="0"/>
              <wp:positionH relativeFrom="margin">
                <wp:posOffset>2270760</wp:posOffset>
              </wp:positionH>
              <wp:positionV relativeFrom="paragraph">
                <wp:posOffset>-104775</wp:posOffset>
              </wp:positionV>
              <wp:extent cx="4229100" cy="87630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229100" cy="8763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9138C22" w14:textId="77777777" w:rsidR="004F6290" w:rsidRPr="009E439F" w:rsidRDefault="004F6290" w:rsidP="007A172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Segoe UI Light" w:hAnsi="Segoe UI Light" w:cs="Segoe UI Light"/>
                              <w:sz w:val="12"/>
                            </w:rPr>
                          </w:pPr>
                          <w:r w:rsidRPr="009E439F">
                            <w:rPr>
                              <w:rFonts w:ascii="Segoe UI Light" w:hAnsi="Segoe UI Light" w:cs="Segoe UI Light"/>
                              <w:sz w:val="36"/>
                              <w:szCs w:val="72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ORÇAMENTO PARA SERVIÇOS </w:t>
                          </w:r>
                        </w:p>
                        <w:p w14:paraId="79138C23" w14:textId="77777777" w:rsidR="004F6290" w:rsidRPr="009E439F" w:rsidRDefault="004F6290" w:rsidP="007A172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Segoe UI Light" w:hAnsi="Segoe UI Light" w:cs="Segoe UI Light"/>
                              <w:sz w:val="12"/>
                            </w:rPr>
                          </w:pPr>
                          <w:r w:rsidRPr="009E439F">
                            <w:rPr>
                              <w:rFonts w:ascii="Segoe UI Light" w:hAnsi="Segoe UI Light" w:cs="Segoe UI Light"/>
                              <w:sz w:val="36"/>
                              <w:szCs w:val="72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 ASSESSORIA E CUSTOMIZAÇÕES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38C1E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178.8pt;margin-top:-8.25pt;width:333pt;height:69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7fXgIAALkEAAAOAAAAZHJzL2Uyb0RvYy54bWysVMGO2jAQvVfqP1i5QxJggUaEFbDQy7Zd&#10;aan2bGKHpI09rm1IUNV/79hJYLW9VFU5mMQevzfz3kwW942oyJlrU4JMg3gYBYTLDFgpj2nwdb8b&#10;zANiLJWMViB5Gly4Ce6X798tapXwERRQMa4JgkiT1CoNCmtVEoYmK7igZgiKSzzMQQtq8VUfQ6Zp&#10;jeiiCkdRNA1r0ExpyLgxuPvQHgZLj5/nPLNf8txwS6o0wNysX7VfD24NlwuaHDVVRZl1adB/yELQ&#10;UiLpFeqBWkpOuvwDSpSZBgO5HWYgQsjzMuO+Bqwmjt5U81xQxX0tKI5RV5nM/4PNPp+fNCkZehcQ&#10;SQVa9IKKrrQlIydOrUyCMc8Ko2yzhsYFukKNeoTsuyESNgWVR77SGuqCU4bJOahu25ewvyjE9bt7&#10;3tgtK9GH2MGHr/BbMuOYDvUnYHiFnix4tibXwrGiYARTQCcvV/cQkWS4ORmNPsQRHmV4Np9Nx/js&#10;KGjS31ba2I8cBHEPaaCxOzw6PT8a24b2IY6skm6VsCurqj1td5AQ492Zo/Yu/1zt7qLZZDwfzGZ3&#10;48FkvI0G6/luM1ht4ul0tl1v1tv4lyOLJ0lRMsbl1nen6ZsunvydqV37t+1ybTvuwfoq3nJ4ETDX&#10;/t9n76V3are62+bQYJHOjwOwC5pQ41SkgflxopqjoSexARwidDHXILomce9OCCfbvnmhWnXaWqR7&#10;qvqp8AK7uCPrmoyybwgkKhy2M63IXYS/zq0uGH27obq7ElbYDnnpnbrl2TURzocvr5tlN4Cv333U&#10;7Yuz/A0AAP//AwBQSwMEFAAGAAgAAAAhACrse3zfAAAADAEAAA8AAABkcnMvZG93bnJldi54bWxM&#10;j01PwzAMhu9I/IfISNy2pB3toDSdEIgriMGQuGWN11Y0TtVka/n3eCe4+ePR68flZna9OOEYOk8a&#10;kqUCgVR721Gj4eP9eXELIkRD1vSeUMMPBthUlxelKayf6A1P29gIDqFQGA1tjEMhZahbdCYs/YDE&#10;u4MfnYncjo20o5k43PUyVSqXznTEF1oz4GOL9ff26DTsXg5fnzfqtXly2TD5WUlyd1Lr66v54R5E&#10;xDn+wXDWZ3Wo2Gnvj2SD6DWssnXOqIZFkmcgzoRKVzzac5UmGciqlP+fqH4BAAD//wMAUEsBAi0A&#10;FAAGAAgAAAAhALaDOJL+AAAA4QEAABMAAAAAAAAAAAAAAAAAAAAAAFtDb250ZW50X1R5cGVzXS54&#10;bWxQSwECLQAUAAYACAAAACEAOP0h/9YAAACUAQAACwAAAAAAAAAAAAAAAAAvAQAAX3JlbHMvLnJl&#10;bHNQSwECLQAUAAYACAAAACEAojte314CAAC5BAAADgAAAAAAAAAAAAAAAAAuAgAAZHJzL2Uyb0Rv&#10;Yy54bWxQSwECLQAUAAYACAAAACEAKux7fN8AAAAMAQAADwAAAAAAAAAAAAAAAAC4BAAAZHJzL2Rv&#10;d25yZXYueG1sUEsFBgAAAAAEAAQA8wAAAMQFAAAAAA==&#10;" filled="f" stroked="f">
              <o:lock v:ext="edit" shapetype="t"/>
              <v:textbox>
                <w:txbxContent>
                  <w:p w14:paraId="79138C22" w14:textId="77777777" w:rsidR="004F6290" w:rsidRPr="009E439F" w:rsidRDefault="004F6290" w:rsidP="007A1720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Segoe UI Light" w:hAnsi="Segoe UI Light" w:cs="Segoe UI Light"/>
                        <w:sz w:val="12"/>
                      </w:rPr>
                    </w:pPr>
                    <w:r w:rsidRPr="009E439F">
                      <w:rPr>
                        <w:rFonts w:ascii="Segoe UI Light" w:hAnsi="Segoe UI Light" w:cs="Segoe UI Light"/>
                        <w:sz w:val="36"/>
                        <w:szCs w:val="72"/>
                        <w14:textOutline w14:w="952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ORÇAMENTO PARA SERVIÇOS </w:t>
                    </w:r>
                  </w:p>
                  <w:p w14:paraId="79138C23" w14:textId="77777777" w:rsidR="004F6290" w:rsidRPr="009E439F" w:rsidRDefault="004F6290" w:rsidP="007A1720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Segoe UI Light" w:hAnsi="Segoe UI Light" w:cs="Segoe UI Light"/>
                        <w:sz w:val="12"/>
                      </w:rPr>
                    </w:pPr>
                    <w:r w:rsidRPr="009E439F">
                      <w:rPr>
                        <w:rFonts w:ascii="Segoe UI Light" w:hAnsi="Segoe UI Light" w:cs="Segoe UI Light"/>
                        <w:sz w:val="36"/>
                        <w:szCs w:val="72"/>
                        <w14:textOutline w14:w="952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 ASSESSORIA E CUSTOMIZAÇÕES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364A5" w14:textId="77777777" w:rsidR="00903854" w:rsidRDefault="0090385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DA1267"/>
    <w:multiLevelType w:val="hybridMultilevel"/>
    <w:tmpl w:val="459E1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C3787"/>
    <w:multiLevelType w:val="hybridMultilevel"/>
    <w:tmpl w:val="E7949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CB"/>
    <w:rsid w:val="00002053"/>
    <w:rsid w:val="00030BFF"/>
    <w:rsid w:val="0003688E"/>
    <w:rsid w:val="00050200"/>
    <w:rsid w:val="0005172D"/>
    <w:rsid w:val="00052929"/>
    <w:rsid w:val="00054015"/>
    <w:rsid w:val="00054B75"/>
    <w:rsid w:val="00055F90"/>
    <w:rsid w:val="0006186F"/>
    <w:rsid w:val="000B2A9C"/>
    <w:rsid w:val="000B6650"/>
    <w:rsid w:val="000C4AA0"/>
    <w:rsid w:val="000E5247"/>
    <w:rsid w:val="000E5828"/>
    <w:rsid w:val="000E70C2"/>
    <w:rsid w:val="00101D51"/>
    <w:rsid w:val="00114897"/>
    <w:rsid w:val="00127581"/>
    <w:rsid w:val="001357CB"/>
    <w:rsid w:val="00143A95"/>
    <w:rsid w:val="00184082"/>
    <w:rsid w:val="001C59EC"/>
    <w:rsid w:val="001C7E2E"/>
    <w:rsid w:val="001F46D3"/>
    <w:rsid w:val="00221FCF"/>
    <w:rsid w:val="002361DF"/>
    <w:rsid w:val="0024218D"/>
    <w:rsid w:val="00250ECB"/>
    <w:rsid w:val="002516F2"/>
    <w:rsid w:val="00283A07"/>
    <w:rsid w:val="002A6D8D"/>
    <w:rsid w:val="002A7CCD"/>
    <w:rsid w:val="002B7BF0"/>
    <w:rsid w:val="002C42E4"/>
    <w:rsid w:val="003016C9"/>
    <w:rsid w:val="00314090"/>
    <w:rsid w:val="00335C2A"/>
    <w:rsid w:val="00340E9E"/>
    <w:rsid w:val="00346E2E"/>
    <w:rsid w:val="003476A7"/>
    <w:rsid w:val="00353975"/>
    <w:rsid w:val="0035581D"/>
    <w:rsid w:val="00360CB8"/>
    <w:rsid w:val="00366514"/>
    <w:rsid w:val="003A1AAD"/>
    <w:rsid w:val="003A1D2B"/>
    <w:rsid w:val="003D7F19"/>
    <w:rsid w:val="003E478B"/>
    <w:rsid w:val="003F1612"/>
    <w:rsid w:val="003F2D78"/>
    <w:rsid w:val="003F4144"/>
    <w:rsid w:val="004017EB"/>
    <w:rsid w:val="0040606F"/>
    <w:rsid w:val="00412D1E"/>
    <w:rsid w:val="00424DF4"/>
    <w:rsid w:val="004404C9"/>
    <w:rsid w:val="00456FED"/>
    <w:rsid w:val="00457E42"/>
    <w:rsid w:val="004627CD"/>
    <w:rsid w:val="00463C1B"/>
    <w:rsid w:val="00466B7B"/>
    <w:rsid w:val="0047182D"/>
    <w:rsid w:val="00473EF6"/>
    <w:rsid w:val="00481F43"/>
    <w:rsid w:val="004959B9"/>
    <w:rsid w:val="004A590E"/>
    <w:rsid w:val="004C180C"/>
    <w:rsid w:val="004C6358"/>
    <w:rsid w:val="004D4D1C"/>
    <w:rsid w:val="004E023F"/>
    <w:rsid w:val="004E4F60"/>
    <w:rsid w:val="004F5484"/>
    <w:rsid w:val="004F6290"/>
    <w:rsid w:val="0052154F"/>
    <w:rsid w:val="00547BDF"/>
    <w:rsid w:val="0055736D"/>
    <w:rsid w:val="005701CF"/>
    <w:rsid w:val="00597D9A"/>
    <w:rsid w:val="005A18BF"/>
    <w:rsid w:val="005A1C30"/>
    <w:rsid w:val="005B35D4"/>
    <w:rsid w:val="005D1A3E"/>
    <w:rsid w:val="005E3F4D"/>
    <w:rsid w:val="005F2B45"/>
    <w:rsid w:val="005F759A"/>
    <w:rsid w:val="00601DDA"/>
    <w:rsid w:val="00604BB2"/>
    <w:rsid w:val="00611305"/>
    <w:rsid w:val="0061221F"/>
    <w:rsid w:val="006161DF"/>
    <w:rsid w:val="00623123"/>
    <w:rsid w:val="006233D4"/>
    <w:rsid w:val="00637165"/>
    <w:rsid w:val="006422FD"/>
    <w:rsid w:val="00644B02"/>
    <w:rsid w:val="00656E5E"/>
    <w:rsid w:val="00662074"/>
    <w:rsid w:val="006A62E1"/>
    <w:rsid w:val="006C3D57"/>
    <w:rsid w:val="006D6696"/>
    <w:rsid w:val="006F5B5E"/>
    <w:rsid w:val="00724FAD"/>
    <w:rsid w:val="007262F3"/>
    <w:rsid w:val="00732EC2"/>
    <w:rsid w:val="007500AC"/>
    <w:rsid w:val="00751487"/>
    <w:rsid w:val="007A1720"/>
    <w:rsid w:val="007A4682"/>
    <w:rsid w:val="007B102F"/>
    <w:rsid w:val="007B1DE8"/>
    <w:rsid w:val="007B7720"/>
    <w:rsid w:val="007D0A91"/>
    <w:rsid w:val="007E2B69"/>
    <w:rsid w:val="007E4F31"/>
    <w:rsid w:val="007F1EFA"/>
    <w:rsid w:val="0080484B"/>
    <w:rsid w:val="00807753"/>
    <w:rsid w:val="008221E4"/>
    <w:rsid w:val="00831AD4"/>
    <w:rsid w:val="00834297"/>
    <w:rsid w:val="00834987"/>
    <w:rsid w:val="0084029A"/>
    <w:rsid w:val="00855B46"/>
    <w:rsid w:val="008657A8"/>
    <w:rsid w:val="00866532"/>
    <w:rsid w:val="00867B7A"/>
    <w:rsid w:val="00876E62"/>
    <w:rsid w:val="00881593"/>
    <w:rsid w:val="008A6DBA"/>
    <w:rsid w:val="008B7B18"/>
    <w:rsid w:val="008C01AC"/>
    <w:rsid w:val="008F7CA9"/>
    <w:rsid w:val="00903854"/>
    <w:rsid w:val="009223D4"/>
    <w:rsid w:val="00927FE7"/>
    <w:rsid w:val="009312CC"/>
    <w:rsid w:val="00932415"/>
    <w:rsid w:val="0094760D"/>
    <w:rsid w:val="0095068B"/>
    <w:rsid w:val="00950733"/>
    <w:rsid w:val="009553E0"/>
    <w:rsid w:val="00966246"/>
    <w:rsid w:val="00983292"/>
    <w:rsid w:val="00984314"/>
    <w:rsid w:val="009E439F"/>
    <w:rsid w:val="009F2183"/>
    <w:rsid w:val="00A0046B"/>
    <w:rsid w:val="00A04C19"/>
    <w:rsid w:val="00A13330"/>
    <w:rsid w:val="00A13726"/>
    <w:rsid w:val="00A151AA"/>
    <w:rsid w:val="00A15E27"/>
    <w:rsid w:val="00A25FA0"/>
    <w:rsid w:val="00A36025"/>
    <w:rsid w:val="00A523BB"/>
    <w:rsid w:val="00A543A6"/>
    <w:rsid w:val="00A6250B"/>
    <w:rsid w:val="00A6413F"/>
    <w:rsid w:val="00A66C4E"/>
    <w:rsid w:val="00A77FA8"/>
    <w:rsid w:val="00A85832"/>
    <w:rsid w:val="00A864B1"/>
    <w:rsid w:val="00A938D4"/>
    <w:rsid w:val="00AA1257"/>
    <w:rsid w:val="00AA2E77"/>
    <w:rsid w:val="00AA2FD9"/>
    <w:rsid w:val="00AA5DB1"/>
    <w:rsid w:val="00AC298B"/>
    <w:rsid w:val="00AD5F9D"/>
    <w:rsid w:val="00AD7996"/>
    <w:rsid w:val="00AE3C7C"/>
    <w:rsid w:val="00B06D6E"/>
    <w:rsid w:val="00B151C2"/>
    <w:rsid w:val="00B4115D"/>
    <w:rsid w:val="00B41834"/>
    <w:rsid w:val="00B46C72"/>
    <w:rsid w:val="00B56318"/>
    <w:rsid w:val="00B76E95"/>
    <w:rsid w:val="00B927E6"/>
    <w:rsid w:val="00BA26B7"/>
    <w:rsid w:val="00BC4090"/>
    <w:rsid w:val="00BD3C97"/>
    <w:rsid w:val="00BE6D16"/>
    <w:rsid w:val="00C063D8"/>
    <w:rsid w:val="00C14A2E"/>
    <w:rsid w:val="00C25872"/>
    <w:rsid w:val="00C4314C"/>
    <w:rsid w:val="00C47508"/>
    <w:rsid w:val="00C50558"/>
    <w:rsid w:val="00C876AE"/>
    <w:rsid w:val="00C90876"/>
    <w:rsid w:val="00C946FD"/>
    <w:rsid w:val="00C978D6"/>
    <w:rsid w:val="00CA5343"/>
    <w:rsid w:val="00CC3B00"/>
    <w:rsid w:val="00CE0D38"/>
    <w:rsid w:val="00CE126E"/>
    <w:rsid w:val="00CF0B7F"/>
    <w:rsid w:val="00D003D1"/>
    <w:rsid w:val="00D00F0E"/>
    <w:rsid w:val="00D01875"/>
    <w:rsid w:val="00D03335"/>
    <w:rsid w:val="00D12566"/>
    <w:rsid w:val="00D20DC9"/>
    <w:rsid w:val="00D3450E"/>
    <w:rsid w:val="00D34B0C"/>
    <w:rsid w:val="00D407AB"/>
    <w:rsid w:val="00D65A9B"/>
    <w:rsid w:val="00D75E17"/>
    <w:rsid w:val="00D778B0"/>
    <w:rsid w:val="00D903F5"/>
    <w:rsid w:val="00D918F8"/>
    <w:rsid w:val="00D92911"/>
    <w:rsid w:val="00D92BEF"/>
    <w:rsid w:val="00D96784"/>
    <w:rsid w:val="00DA082B"/>
    <w:rsid w:val="00DA0D20"/>
    <w:rsid w:val="00DB50FD"/>
    <w:rsid w:val="00DC0073"/>
    <w:rsid w:val="00DC0EF0"/>
    <w:rsid w:val="00DC7CD6"/>
    <w:rsid w:val="00DD15AB"/>
    <w:rsid w:val="00DD2E9A"/>
    <w:rsid w:val="00DE391D"/>
    <w:rsid w:val="00DF0A20"/>
    <w:rsid w:val="00DF1D49"/>
    <w:rsid w:val="00DF28DA"/>
    <w:rsid w:val="00DF305C"/>
    <w:rsid w:val="00DF3D2E"/>
    <w:rsid w:val="00E0415A"/>
    <w:rsid w:val="00E1082C"/>
    <w:rsid w:val="00E130E2"/>
    <w:rsid w:val="00E244A2"/>
    <w:rsid w:val="00E24D13"/>
    <w:rsid w:val="00E24FFA"/>
    <w:rsid w:val="00E31E22"/>
    <w:rsid w:val="00E4211F"/>
    <w:rsid w:val="00E5296A"/>
    <w:rsid w:val="00E87185"/>
    <w:rsid w:val="00E95AB1"/>
    <w:rsid w:val="00E975D1"/>
    <w:rsid w:val="00EA00D4"/>
    <w:rsid w:val="00EA6E35"/>
    <w:rsid w:val="00EA7259"/>
    <w:rsid w:val="00EB0CD1"/>
    <w:rsid w:val="00EB0E40"/>
    <w:rsid w:val="00EB712E"/>
    <w:rsid w:val="00EC560B"/>
    <w:rsid w:val="00EC5CB8"/>
    <w:rsid w:val="00EE0A9B"/>
    <w:rsid w:val="00EF75F6"/>
    <w:rsid w:val="00F01892"/>
    <w:rsid w:val="00F16C61"/>
    <w:rsid w:val="00F26E52"/>
    <w:rsid w:val="00F34FA8"/>
    <w:rsid w:val="00F43B53"/>
    <w:rsid w:val="00F754CB"/>
    <w:rsid w:val="00F85523"/>
    <w:rsid w:val="00F861BC"/>
    <w:rsid w:val="00FA1ECB"/>
    <w:rsid w:val="00FB459A"/>
    <w:rsid w:val="00FC3C2C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38BF1"/>
  <w15:docId w15:val="{77AE278F-514A-4D2F-A94E-BC65D820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F60"/>
    <w:pPr>
      <w:widowControl w:val="0"/>
      <w:suppressAutoHyphens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rsid w:val="004E4F60"/>
    <w:pPr>
      <w:keepNext/>
      <w:tabs>
        <w:tab w:val="num" w:pos="0"/>
      </w:tabs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4E4F60"/>
    <w:pPr>
      <w:keepNext/>
      <w:tabs>
        <w:tab w:val="num" w:pos="0"/>
      </w:tabs>
      <w:outlineLvl w:val="1"/>
    </w:pPr>
    <w:rPr>
      <w:b/>
      <w:sz w:val="28"/>
      <w:u w:val="single"/>
    </w:rPr>
  </w:style>
  <w:style w:type="paragraph" w:styleId="Ttulo3">
    <w:name w:val="heading 3"/>
    <w:basedOn w:val="Normal"/>
    <w:next w:val="Normal"/>
    <w:qFormat/>
    <w:rsid w:val="004E4F60"/>
    <w:pPr>
      <w:keepNext/>
      <w:tabs>
        <w:tab w:val="num" w:pos="0"/>
      </w:tabs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qFormat/>
    <w:rsid w:val="004E4F60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4E4F60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4E4F60"/>
    <w:pPr>
      <w:keepNext/>
      <w:ind w:left="57"/>
      <w:jc w:val="center"/>
      <w:outlineLvl w:val="5"/>
    </w:pPr>
    <w:rPr>
      <w:b/>
      <w:color w:va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4E4F60"/>
  </w:style>
  <w:style w:type="character" w:customStyle="1" w:styleId="WW-Absatz-Standardschriftart">
    <w:name w:val="WW-Absatz-Standardschriftart"/>
    <w:rsid w:val="004E4F60"/>
  </w:style>
  <w:style w:type="character" w:customStyle="1" w:styleId="WW-Absatz-Standardschriftart1">
    <w:name w:val="WW-Absatz-Standardschriftart1"/>
    <w:rsid w:val="004E4F60"/>
  </w:style>
  <w:style w:type="character" w:customStyle="1" w:styleId="WW-Absatz-Standardschriftart11">
    <w:name w:val="WW-Absatz-Standardschriftart11"/>
    <w:rsid w:val="004E4F60"/>
  </w:style>
  <w:style w:type="character" w:customStyle="1" w:styleId="WW-Absatz-Standardschriftart111">
    <w:name w:val="WW-Absatz-Standardschriftart111"/>
    <w:rsid w:val="004E4F60"/>
  </w:style>
  <w:style w:type="character" w:customStyle="1" w:styleId="WW-Absatz-Standardschriftart1111">
    <w:name w:val="WW-Absatz-Standardschriftart1111"/>
    <w:rsid w:val="004E4F60"/>
  </w:style>
  <w:style w:type="character" w:customStyle="1" w:styleId="Fontepargpadro2">
    <w:name w:val="Fonte parág. padrão2"/>
    <w:rsid w:val="004E4F60"/>
  </w:style>
  <w:style w:type="character" w:customStyle="1" w:styleId="WW-Absatz-Standardschriftart11111">
    <w:name w:val="WW-Absatz-Standardschriftart11111"/>
    <w:rsid w:val="004E4F60"/>
  </w:style>
  <w:style w:type="character" w:customStyle="1" w:styleId="WW-Absatz-Standardschriftart111111">
    <w:name w:val="WW-Absatz-Standardschriftart111111"/>
    <w:rsid w:val="004E4F60"/>
  </w:style>
  <w:style w:type="character" w:customStyle="1" w:styleId="WW-Absatz-Standardschriftart1111111">
    <w:name w:val="WW-Absatz-Standardschriftart1111111"/>
    <w:rsid w:val="004E4F60"/>
  </w:style>
  <w:style w:type="character" w:customStyle="1" w:styleId="WW-Absatz-Standardschriftart11111111">
    <w:name w:val="WW-Absatz-Standardschriftart11111111"/>
    <w:rsid w:val="004E4F60"/>
  </w:style>
  <w:style w:type="character" w:customStyle="1" w:styleId="WW-Absatz-Standardschriftart111111111">
    <w:name w:val="WW-Absatz-Standardschriftart111111111"/>
    <w:rsid w:val="004E4F60"/>
  </w:style>
  <w:style w:type="character" w:customStyle="1" w:styleId="WW-Absatz-Standardschriftart1111111111">
    <w:name w:val="WW-Absatz-Standardschriftart1111111111"/>
    <w:rsid w:val="004E4F60"/>
  </w:style>
  <w:style w:type="character" w:customStyle="1" w:styleId="WW-Absatz-Standardschriftart11111111111">
    <w:name w:val="WW-Absatz-Standardschriftart11111111111"/>
    <w:rsid w:val="004E4F60"/>
  </w:style>
  <w:style w:type="character" w:customStyle="1" w:styleId="WW-Absatz-Standardschriftart111111111111">
    <w:name w:val="WW-Absatz-Standardschriftart111111111111"/>
    <w:rsid w:val="004E4F60"/>
  </w:style>
  <w:style w:type="character" w:customStyle="1" w:styleId="WW-Absatz-Standardschriftart1111111111111">
    <w:name w:val="WW-Absatz-Standardschriftart1111111111111"/>
    <w:rsid w:val="004E4F60"/>
  </w:style>
  <w:style w:type="character" w:customStyle="1" w:styleId="WW-Absatz-Standardschriftart11111111111111">
    <w:name w:val="WW-Absatz-Standardschriftart11111111111111"/>
    <w:rsid w:val="004E4F60"/>
  </w:style>
  <w:style w:type="character" w:customStyle="1" w:styleId="Fontepargpadro1">
    <w:name w:val="Fonte parág. padrão1"/>
    <w:rsid w:val="004E4F60"/>
  </w:style>
  <w:style w:type="character" w:customStyle="1" w:styleId="CaracteresdeNotadeRodap">
    <w:name w:val="Caracteres de Nota de Rodapé"/>
    <w:basedOn w:val="Fontepargpadro1"/>
    <w:rsid w:val="004E4F60"/>
    <w:rPr>
      <w:vertAlign w:val="superscript"/>
    </w:rPr>
  </w:style>
  <w:style w:type="character" w:styleId="Hyperlink">
    <w:name w:val="Hyperlink"/>
    <w:basedOn w:val="Fontepargpadro1"/>
    <w:rsid w:val="004E4F60"/>
    <w:rPr>
      <w:color w:val="0000FF"/>
      <w:u w:val="single"/>
    </w:rPr>
  </w:style>
  <w:style w:type="character" w:styleId="HiperlinkVisitado">
    <w:name w:val="FollowedHyperlink"/>
    <w:rsid w:val="004E4F60"/>
    <w:rPr>
      <w:color w:val="800000"/>
      <w:u w:val="single"/>
    </w:rPr>
  </w:style>
  <w:style w:type="character" w:styleId="Forte">
    <w:name w:val="Strong"/>
    <w:qFormat/>
    <w:rsid w:val="004E4F60"/>
    <w:rPr>
      <w:b/>
      <w:bCs/>
    </w:rPr>
  </w:style>
  <w:style w:type="character" w:customStyle="1" w:styleId="WW-Absatz-Standardschriftart111111111111111">
    <w:name w:val="WW-Absatz-Standardschriftart111111111111111"/>
    <w:rsid w:val="004E4F60"/>
  </w:style>
  <w:style w:type="character" w:customStyle="1" w:styleId="WW8Num3z0">
    <w:name w:val="WW8Num3z0"/>
    <w:rsid w:val="004E4F60"/>
    <w:rPr>
      <w:rFonts w:ascii="Symbol" w:hAnsi="Symbol"/>
    </w:rPr>
  </w:style>
  <w:style w:type="character" w:customStyle="1" w:styleId="WW8Num4z0">
    <w:name w:val="WW8Num4z0"/>
    <w:rsid w:val="004E4F60"/>
    <w:rPr>
      <w:rFonts w:ascii="Wingdings" w:hAnsi="Wingdings"/>
    </w:rPr>
  </w:style>
  <w:style w:type="character" w:customStyle="1" w:styleId="WW8Num6z0">
    <w:name w:val="WW8Num6z0"/>
    <w:rsid w:val="004E4F60"/>
    <w:rPr>
      <w:rFonts w:ascii="Wingdings" w:hAnsi="Wingdings"/>
      <w:sz w:val="24"/>
    </w:rPr>
  </w:style>
  <w:style w:type="character" w:customStyle="1" w:styleId="WW8NumSt3z0">
    <w:name w:val="WW8NumSt3z0"/>
    <w:rsid w:val="004E4F60"/>
    <w:rPr>
      <w:rFonts w:ascii="StarSymbol" w:hAnsi="StarSymbol"/>
    </w:rPr>
  </w:style>
  <w:style w:type="character" w:customStyle="1" w:styleId="WW8NumSt4z0">
    <w:name w:val="WW8NumSt4z0"/>
    <w:rsid w:val="004E4F60"/>
    <w:rPr>
      <w:rFonts w:ascii="StarSymbol" w:hAnsi="StarSymbol"/>
    </w:rPr>
  </w:style>
  <w:style w:type="character" w:customStyle="1" w:styleId="WW8NumSt5z0">
    <w:name w:val="WW8NumSt5z0"/>
    <w:rsid w:val="004E4F60"/>
    <w:rPr>
      <w:rFonts w:ascii="StarSymbol" w:hAnsi="StarSymbol"/>
    </w:rPr>
  </w:style>
  <w:style w:type="character" w:customStyle="1" w:styleId="WW8NumSt6z0">
    <w:name w:val="WW8NumSt6z0"/>
    <w:rsid w:val="004E4F60"/>
    <w:rPr>
      <w:rFonts w:ascii="StarSymbol" w:hAnsi="StarSymbol"/>
    </w:rPr>
  </w:style>
  <w:style w:type="character" w:customStyle="1" w:styleId="WW8NumSt7z0">
    <w:name w:val="WW8NumSt7z0"/>
    <w:rsid w:val="004E4F60"/>
    <w:rPr>
      <w:rFonts w:ascii="Symbol" w:hAnsi="Symbol"/>
    </w:rPr>
  </w:style>
  <w:style w:type="character" w:customStyle="1" w:styleId="WW-Absatz-Standardschriftart1111111111111111">
    <w:name w:val="WW-Absatz-Standardschriftart1111111111111111"/>
    <w:rsid w:val="004E4F60"/>
    <w:rPr>
      <w:sz w:val="24"/>
    </w:rPr>
  </w:style>
  <w:style w:type="character" w:customStyle="1" w:styleId="Smbolodenotaderodap">
    <w:name w:val="Símbolo de nota de rodapé"/>
    <w:basedOn w:val="WW-Absatz-Standardschriftart1111111111111111"/>
    <w:rsid w:val="004E4F60"/>
    <w:rPr>
      <w:sz w:val="24"/>
      <w:vertAlign w:val="superscript"/>
    </w:rPr>
  </w:style>
  <w:style w:type="character" w:customStyle="1" w:styleId="WW-Absatz-Standardschriftart11111111111111111">
    <w:name w:val="WW-Absatz-Standardschriftart11111111111111111"/>
    <w:rsid w:val="004E4F60"/>
    <w:rPr>
      <w:sz w:val="24"/>
    </w:rPr>
  </w:style>
  <w:style w:type="character" w:customStyle="1" w:styleId="WW-Smbolodenotaderodap">
    <w:name w:val="WW-Símbolo de nota de rodapé"/>
    <w:basedOn w:val="WW-Absatz-Standardschriftart11111111111111111"/>
    <w:rsid w:val="004E4F60"/>
    <w:rPr>
      <w:sz w:val="24"/>
      <w:vertAlign w:val="superscript"/>
    </w:rPr>
  </w:style>
  <w:style w:type="character" w:customStyle="1" w:styleId="WW-Absatz-Standardschriftart111111111111111111">
    <w:name w:val="WW-Absatz-Standardschriftart111111111111111111"/>
    <w:rsid w:val="004E4F60"/>
    <w:rPr>
      <w:sz w:val="24"/>
    </w:rPr>
  </w:style>
  <w:style w:type="character" w:customStyle="1" w:styleId="WW-Smbolodenotaderodap1">
    <w:name w:val="WW-Símbolo de nota de rodapé1"/>
    <w:basedOn w:val="WW-Absatz-Standardschriftart111111111111111111"/>
    <w:rsid w:val="004E4F60"/>
    <w:rPr>
      <w:sz w:val="24"/>
      <w:vertAlign w:val="superscript"/>
    </w:rPr>
  </w:style>
  <w:style w:type="character" w:customStyle="1" w:styleId="WW-Absatz-Standardschriftart1111111111111111111">
    <w:name w:val="WW-Absatz-Standardschriftart1111111111111111111"/>
    <w:rsid w:val="004E4F60"/>
    <w:rPr>
      <w:sz w:val="24"/>
    </w:rPr>
  </w:style>
  <w:style w:type="character" w:customStyle="1" w:styleId="WW-Smbolodenotaderodap11">
    <w:name w:val="WW-Símbolo de nota de rodapé11"/>
    <w:basedOn w:val="WW-Absatz-Standardschriftart1111111111111111111"/>
    <w:rsid w:val="004E4F60"/>
    <w:rPr>
      <w:sz w:val="24"/>
      <w:vertAlign w:val="superscript"/>
    </w:rPr>
  </w:style>
  <w:style w:type="character" w:customStyle="1" w:styleId="WW-Fontepargpadro">
    <w:name w:val="WW-Fonte parág. padrão"/>
    <w:rsid w:val="004E4F60"/>
    <w:rPr>
      <w:sz w:val="24"/>
    </w:rPr>
  </w:style>
  <w:style w:type="character" w:customStyle="1" w:styleId="WW-Fontepargpadro1">
    <w:name w:val="WW-Fonte parág. padrão1"/>
    <w:rsid w:val="004E4F60"/>
    <w:rPr>
      <w:sz w:val="24"/>
    </w:rPr>
  </w:style>
  <w:style w:type="character" w:customStyle="1" w:styleId="WW8Num9z0">
    <w:name w:val="WW8Num9z0"/>
    <w:rsid w:val="004E4F60"/>
    <w:rPr>
      <w:sz w:val="24"/>
    </w:rPr>
  </w:style>
  <w:style w:type="character" w:customStyle="1" w:styleId="Caracteresdenumerao">
    <w:name w:val="Caracteres de numeração"/>
    <w:rsid w:val="004E4F60"/>
    <w:rPr>
      <w:sz w:val="24"/>
    </w:rPr>
  </w:style>
  <w:style w:type="character" w:customStyle="1" w:styleId="WW-Caracteresdenumerao">
    <w:name w:val="WW-Caracteres de numeração"/>
    <w:rsid w:val="004E4F60"/>
    <w:rPr>
      <w:sz w:val="24"/>
    </w:rPr>
  </w:style>
  <w:style w:type="character" w:customStyle="1" w:styleId="WW-Caracteresdenumerao1">
    <w:name w:val="WW-Caracteres de numeração1"/>
    <w:rsid w:val="004E4F60"/>
    <w:rPr>
      <w:sz w:val="24"/>
    </w:rPr>
  </w:style>
  <w:style w:type="character" w:customStyle="1" w:styleId="WW-Caracteresdenumerao11">
    <w:name w:val="WW-Caracteres de numeração11"/>
    <w:rsid w:val="004E4F60"/>
    <w:rPr>
      <w:sz w:val="24"/>
    </w:rPr>
  </w:style>
  <w:style w:type="character" w:customStyle="1" w:styleId="WW-Caracteresdenumerao111">
    <w:name w:val="WW-Caracteres de numeração111"/>
    <w:rsid w:val="004E4F60"/>
    <w:rPr>
      <w:sz w:val="24"/>
    </w:rPr>
  </w:style>
  <w:style w:type="character" w:customStyle="1" w:styleId="WW-Caracteresdenumerao1111">
    <w:name w:val="WW-Caracteres de numeração1111"/>
    <w:rsid w:val="004E4F60"/>
    <w:rPr>
      <w:sz w:val="24"/>
    </w:rPr>
  </w:style>
  <w:style w:type="character" w:customStyle="1" w:styleId="Marcasenmeros">
    <w:name w:val="Marcas e números"/>
    <w:rsid w:val="004E4F60"/>
    <w:rPr>
      <w:rFonts w:ascii="StarSymbol" w:hAnsi="StarSymbol"/>
      <w:sz w:val="18"/>
    </w:rPr>
  </w:style>
  <w:style w:type="character" w:customStyle="1" w:styleId="WW-Marcasenmeros">
    <w:name w:val="WW-Marcas e números"/>
    <w:rsid w:val="004E4F60"/>
    <w:rPr>
      <w:rFonts w:ascii="StarSymbol" w:hAnsi="StarSymbol"/>
      <w:sz w:val="18"/>
    </w:rPr>
  </w:style>
  <w:style w:type="character" w:customStyle="1" w:styleId="WW-Marcasenmeros1">
    <w:name w:val="WW-Marcas e números1"/>
    <w:rsid w:val="004E4F60"/>
    <w:rPr>
      <w:rFonts w:ascii="StarSymbol" w:hAnsi="StarSymbol"/>
      <w:sz w:val="18"/>
    </w:rPr>
  </w:style>
  <w:style w:type="character" w:customStyle="1" w:styleId="WW-Marcasenmeros11">
    <w:name w:val="WW-Marcas e números11"/>
    <w:rsid w:val="004E4F60"/>
    <w:rPr>
      <w:rFonts w:ascii="StarSymbol" w:hAnsi="StarSymbol"/>
      <w:sz w:val="18"/>
    </w:rPr>
  </w:style>
  <w:style w:type="character" w:customStyle="1" w:styleId="WW-Marcasenmeros111">
    <w:name w:val="WW-Marcas e números111"/>
    <w:rsid w:val="004E4F60"/>
    <w:rPr>
      <w:rFonts w:ascii="StarSymbol" w:hAnsi="StarSymbol"/>
      <w:sz w:val="18"/>
    </w:rPr>
  </w:style>
  <w:style w:type="character" w:customStyle="1" w:styleId="WW-Marcasenmeros1111">
    <w:name w:val="WW-Marcas e números1111"/>
    <w:rsid w:val="004E4F60"/>
    <w:rPr>
      <w:rFonts w:ascii="StarSymbol" w:hAnsi="StarSymbol"/>
      <w:sz w:val="18"/>
    </w:rPr>
  </w:style>
  <w:style w:type="character" w:customStyle="1" w:styleId="LinkInternet">
    <w:name w:val="Link Internet"/>
    <w:rsid w:val="004E4F60"/>
    <w:rPr>
      <w:color w:val="000080"/>
      <w:sz w:val="24"/>
      <w:u w:val="single"/>
    </w:rPr>
  </w:style>
  <w:style w:type="character" w:customStyle="1" w:styleId="WW-LinkInternet">
    <w:name w:val="WW-Link Internet"/>
    <w:rsid w:val="004E4F60"/>
    <w:rPr>
      <w:color w:val="000080"/>
      <w:sz w:val="24"/>
      <w:u w:val="single"/>
    </w:rPr>
  </w:style>
  <w:style w:type="character" w:customStyle="1" w:styleId="WW-LinkInternet1">
    <w:name w:val="WW-Link Internet1"/>
    <w:rsid w:val="004E4F60"/>
    <w:rPr>
      <w:color w:val="000080"/>
      <w:sz w:val="24"/>
      <w:u w:val="single"/>
    </w:rPr>
  </w:style>
  <w:style w:type="character" w:customStyle="1" w:styleId="WW-LinkInternet11">
    <w:name w:val="WW-Link Internet11"/>
    <w:rsid w:val="004E4F60"/>
    <w:rPr>
      <w:color w:val="000080"/>
      <w:sz w:val="24"/>
      <w:u w:val="single"/>
    </w:rPr>
  </w:style>
  <w:style w:type="character" w:customStyle="1" w:styleId="WW-LinkInternet111">
    <w:name w:val="WW-Link Internet111"/>
    <w:rsid w:val="004E4F60"/>
    <w:rPr>
      <w:color w:val="000080"/>
      <w:sz w:val="24"/>
      <w:u w:val="single"/>
    </w:rPr>
  </w:style>
  <w:style w:type="character" w:customStyle="1" w:styleId="WW-LinkInternet1111">
    <w:name w:val="WW-Link Internet1111"/>
    <w:rsid w:val="004E4F60"/>
    <w:rPr>
      <w:color w:val="000080"/>
      <w:sz w:val="24"/>
      <w:u w:val="single"/>
    </w:rPr>
  </w:style>
  <w:style w:type="character" w:customStyle="1" w:styleId="Smbolosdenumerao">
    <w:name w:val="Símbolos de numeração"/>
    <w:rsid w:val="004E4F60"/>
  </w:style>
  <w:style w:type="character" w:customStyle="1" w:styleId="Marcadores">
    <w:name w:val="Marcadores"/>
    <w:rsid w:val="004E4F60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4E4F6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rsid w:val="004E4F60"/>
    <w:pPr>
      <w:jc w:val="center"/>
    </w:pPr>
    <w:rPr>
      <w:b/>
      <w:spacing w:val="20"/>
      <w:lang w:val="pt-BR"/>
    </w:rPr>
  </w:style>
  <w:style w:type="paragraph" w:styleId="Lista">
    <w:name w:val="List"/>
    <w:basedOn w:val="Corpodetexto"/>
    <w:rsid w:val="004E4F60"/>
    <w:rPr>
      <w:rFonts w:cs="Tahoma"/>
    </w:rPr>
  </w:style>
  <w:style w:type="paragraph" w:customStyle="1" w:styleId="Legenda2">
    <w:name w:val="Legenda2"/>
    <w:basedOn w:val="Normal"/>
    <w:rsid w:val="004E4F6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4E4F60"/>
    <w:pPr>
      <w:suppressLineNumbers/>
    </w:pPr>
    <w:rPr>
      <w:rFonts w:cs="Tahoma"/>
    </w:rPr>
  </w:style>
  <w:style w:type="paragraph" w:customStyle="1" w:styleId="Legenda1">
    <w:name w:val="Legenda1"/>
    <w:basedOn w:val="Normal"/>
    <w:rsid w:val="004E4F6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bealho">
    <w:name w:val="header"/>
    <w:basedOn w:val="Normal"/>
    <w:rsid w:val="004E4F6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E4F60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4E4F60"/>
    <w:pPr>
      <w:suppressLineNumbers/>
    </w:pPr>
  </w:style>
  <w:style w:type="paragraph" w:customStyle="1" w:styleId="Ttulodatabela">
    <w:name w:val="Título da tabela"/>
    <w:basedOn w:val="Contedodatabela"/>
    <w:rsid w:val="004E4F60"/>
    <w:pPr>
      <w:jc w:val="center"/>
    </w:pPr>
    <w:rPr>
      <w:b/>
      <w:bCs/>
      <w:i/>
      <w:iCs/>
    </w:rPr>
  </w:style>
  <w:style w:type="paragraph" w:styleId="Ttulo">
    <w:name w:val="Title"/>
    <w:basedOn w:val="Normal"/>
    <w:next w:val="WW-Corpodotexto"/>
    <w:qFormat/>
    <w:rsid w:val="004E4F60"/>
    <w:pPr>
      <w:keepNext/>
      <w:spacing w:before="240" w:after="120"/>
    </w:pPr>
    <w:rPr>
      <w:sz w:val="28"/>
    </w:rPr>
  </w:style>
  <w:style w:type="paragraph" w:styleId="Subttulo">
    <w:name w:val="Subtitle"/>
    <w:basedOn w:val="Ttuloprincipal"/>
    <w:next w:val="WW-Corpodotexto"/>
    <w:qFormat/>
    <w:rsid w:val="004E4F60"/>
    <w:rPr>
      <w:i/>
    </w:rPr>
  </w:style>
  <w:style w:type="paragraph" w:customStyle="1" w:styleId="Ttuloprincipal">
    <w:name w:val="Título principal"/>
    <w:basedOn w:val="Normal"/>
    <w:next w:val="Subttulo"/>
    <w:rsid w:val="004E4F60"/>
    <w:pPr>
      <w:jc w:val="center"/>
    </w:pPr>
    <w:rPr>
      <w:b/>
      <w:sz w:val="32"/>
      <w:u w:val="single"/>
    </w:rPr>
  </w:style>
  <w:style w:type="paragraph" w:customStyle="1" w:styleId="WW-Corpodotexto">
    <w:name w:val="WW-Corpo do texto"/>
    <w:basedOn w:val="Normal"/>
    <w:rsid w:val="004E4F60"/>
    <w:rPr>
      <w:sz w:val="24"/>
    </w:rPr>
  </w:style>
  <w:style w:type="paragraph" w:customStyle="1" w:styleId="WW-Textosimples">
    <w:name w:val="WW-Texto simples"/>
    <w:basedOn w:val="Normal"/>
    <w:rsid w:val="004E4F60"/>
    <w:rPr>
      <w:rFonts w:ascii="Courier New" w:hAnsi="Courier New"/>
    </w:rPr>
  </w:style>
  <w:style w:type="paragraph" w:customStyle="1" w:styleId="Contedodetabela">
    <w:name w:val="Conteúdo de tabela"/>
    <w:basedOn w:val="WW-Corpodotexto"/>
    <w:rsid w:val="004E4F60"/>
  </w:style>
  <w:style w:type="paragraph" w:customStyle="1" w:styleId="Ttulodetabela">
    <w:name w:val="Título de tabela"/>
    <w:basedOn w:val="Contedodetabela"/>
    <w:rsid w:val="004E4F60"/>
    <w:pPr>
      <w:jc w:val="center"/>
    </w:pPr>
    <w:rPr>
      <w:b/>
      <w:i/>
    </w:rPr>
  </w:style>
  <w:style w:type="paragraph" w:customStyle="1" w:styleId="Padro-ModeloJorge">
    <w:name w:val="Padrão - Modelo Jorge"/>
    <w:basedOn w:val="Normal"/>
    <w:rsid w:val="004E4F60"/>
    <w:pPr>
      <w:keepNext/>
      <w:keepLines/>
      <w:widowControl/>
      <w:suppressAutoHyphens w:val="0"/>
      <w:spacing w:before="120"/>
    </w:pPr>
    <w:rPr>
      <w:color w:val="000000"/>
      <w:sz w:val="24"/>
      <w:lang w:val="pt-BR"/>
    </w:rPr>
  </w:style>
  <w:style w:type="paragraph" w:customStyle="1" w:styleId="Estruturadodocumento1">
    <w:name w:val="Estrutura do documento1"/>
    <w:basedOn w:val="Normal"/>
    <w:rsid w:val="004E4F60"/>
    <w:pPr>
      <w:shd w:val="clear" w:color="auto" w:fill="000080"/>
    </w:pPr>
    <w:rPr>
      <w:rFonts w:ascii="Tahoma" w:hAnsi="Tahoma"/>
    </w:rPr>
  </w:style>
  <w:style w:type="paragraph" w:customStyle="1" w:styleId="Corpodetexto21">
    <w:name w:val="Corpo de texto 21"/>
    <w:basedOn w:val="Normal"/>
    <w:rsid w:val="004E4F60"/>
    <w:rPr>
      <w:bCs/>
      <w:color w:val="000000"/>
      <w:lang w:val="pt-BR"/>
    </w:rPr>
  </w:style>
  <w:style w:type="table" w:styleId="SombreamentoColorido-nfase5">
    <w:name w:val="Colorful Shading Accent 5"/>
    <w:basedOn w:val="Tabelanormal"/>
    <w:uiPriority w:val="71"/>
    <w:rsid w:val="005A18B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laro-nfase1">
    <w:name w:val="Light Shading Accent 1"/>
    <w:basedOn w:val="Tabelanormal"/>
    <w:uiPriority w:val="60"/>
    <w:rsid w:val="006161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TextodebaloChar"/>
    <w:rsid w:val="004C635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6358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A1720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val="pt-BR" w:eastAsia="pt-BR"/>
    </w:rPr>
  </w:style>
  <w:style w:type="table" w:styleId="Tabelacomgrade">
    <w:name w:val="Table Grid"/>
    <w:basedOn w:val="Tabelanormal"/>
    <w:rsid w:val="009E4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uiPriority w:val="99"/>
    <w:unhideWhenUsed/>
    <w:rsid w:val="00114897"/>
    <w:pPr>
      <w:widowControl/>
      <w:suppressAutoHyphens w:val="0"/>
      <w:jc w:val="left"/>
    </w:pPr>
    <w:rPr>
      <w:rFonts w:ascii="Calibri" w:eastAsiaTheme="minorHAnsi" w:hAnsi="Calibri" w:cstheme="minorBidi"/>
      <w:sz w:val="22"/>
      <w:szCs w:val="21"/>
      <w:lang w:val="pt-BR"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14897"/>
    <w:rPr>
      <w:rFonts w:ascii="Calibri" w:eastAsiaTheme="minorHAnsi" w:hAnsi="Calibri" w:cstheme="minorBidi"/>
      <w:sz w:val="22"/>
      <w:szCs w:val="21"/>
      <w:lang w:val="pt-BR"/>
    </w:rPr>
  </w:style>
  <w:style w:type="character" w:customStyle="1" w:styleId="apple-converted-space">
    <w:name w:val="apple-converted-space"/>
    <w:rsid w:val="004A590E"/>
  </w:style>
  <w:style w:type="character" w:customStyle="1" w:styleId="Meno1">
    <w:name w:val="Menção1"/>
    <w:basedOn w:val="Fontepargpadro"/>
    <w:uiPriority w:val="99"/>
    <w:semiHidden/>
    <w:unhideWhenUsed/>
    <w:rsid w:val="0094760D"/>
    <w:rPr>
      <w:color w:val="2B579A"/>
      <w:shd w:val="clear" w:color="auto" w:fill="E6E6E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2183"/>
    <w:rPr>
      <w:color w:val="808080"/>
      <w:shd w:val="clear" w:color="auto" w:fill="E6E6E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5736D"/>
    <w:rPr>
      <w:color w:val="808080"/>
      <w:shd w:val="clear" w:color="auto" w:fill="E6E6E6"/>
    </w:rPr>
  </w:style>
  <w:style w:type="paragraph" w:customStyle="1" w:styleId="Default">
    <w:name w:val="Default"/>
    <w:rsid w:val="005F2B45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Desktop\Gerenciamento%20de%20Projetos\Modelo%20Or&#231;a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0B1DF-A802-4830-9E34-D3A23599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Orçamento.dotx</Template>
  <TotalTime>876</TotalTime>
  <Pages>1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À</vt:lpstr>
    </vt:vector>
  </TitlesOfParts>
  <Company/>
  <LinksUpToDate>false</LinksUpToDate>
  <CharactersWithSpaces>1466</CharactersWithSpaces>
  <SharedDoc>false</SharedDoc>
  <HLinks>
    <vt:vector size="18" baseType="variant">
      <vt:variant>
        <vt:i4>983150</vt:i4>
      </vt:variant>
      <vt:variant>
        <vt:i4>3</vt:i4>
      </vt:variant>
      <vt:variant>
        <vt:i4>0</vt:i4>
      </vt:variant>
      <vt:variant>
        <vt:i4>5</vt:i4>
      </vt:variant>
      <vt:variant>
        <vt:lpwstr>mailto:pedro@jsmaringa.com.br</vt:lpwstr>
      </vt:variant>
      <vt:variant>
        <vt:lpwstr/>
      </vt:variant>
      <vt:variant>
        <vt:i4>5505070</vt:i4>
      </vt:variant>
      <vt:variant>
        <vt:i4>0</vt:i4>
      </vt:variant>
      <vt:variant>
        <vt:i4>0</vt:i4>
      </vt:variant>
      <vt:variant>
        <vt:i4>5</vt:i4>
      </vt:variant>
      <vt:variant>
        <vt:lpwstr>mailto:nauber@seniornortepr.com.br</vt:lpwstr>
      </vt:variant>
      <vt:variant>
        <vt:lpwstr/>
      </vt:variant>
      <vt:variant>
        <vt:i4>1179729</vt:i4>
      </vt:variant>
      <vt:variant>
        <vt:i4>0</vt:i4>
      </vt:variant>
      <vt:variant>
        <vt:i4>0</vt:i4>
      </vt:variant>
      <vt:variant>
        <vt:i4>5</vt:i4>
      </vt:variant>
      <vt:variant>
        <vt:lpwstr>http://www.jsmaringa.com.br/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</dc:title>
  <dc:creator>Master</dc:creator>
  <cp:keywords>Senior Sistemas</cp:keywords>
  <cp:lastModifiedBy>Maycon Batista</cp:lastModifiedBy>
  <cp:revision>46</cp:revision>
  <cp:lastPrinted>2018-10-02T13:19:00Z</cp:lastPrinted>
  <dcterms:created xsi:type="dcterms:W3CDTF">2018-07-20T15:19:00Z</dcterms:created>
  <dcterms:modified xsi:type="dcterms:W3CDTF">2019-08-21T20:57:00Z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-1002544266</vt:i4>
  </property>
  <property fmtid="{D5CDD505-2E9C-101B-9397-08002B2CF9AE}" pid="3" name="_NewReviewCycle">
    <vt:lpwstr/>
  </property>
  <property fmtid="{D5CDD505-2E9C-101B-9397-08002B2CF9AE}" pid="4" name="_EmailSubject">
    <vt:lpwstr>ORÇAMENTO Adomes Nf-e 4.0</vt:lpwstr>
  </property>
  <property fmtid="{D5CDD505-2E9C-101B-9397-08002B2CF9AE}" pid="5" name="_AuthorEmail">
    <vt:lpwstr>fernando.henrique@seniornortepr.com.br</vt:lpwstr>
  </property>
  <property fmtid="{D5CDD505-2E9C-101B-9397-08002B2CF9AE}" pid="6" name="_AuthorEmailDisplayName">
    <vt:lpwstr>Fernando Jeronimo</vt:lpwstr>
  </property>
  <property fmtid="{D5CDD505-2E9C-101B-9397-08002B2CF9AE}" pid="7" name="_ReviewingToolsShownOnce">
    <vt:lpwstr/>
  </property>
</Properties>
</file>